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8" w:space="0" w:color="0063B1"/>
          <w:insideV w:val="single" w:sz="8" w:space="0" w:color="0063B1"/>
        </w:tblBorders>
        <w:tblLook w:val="04A0" w:firstRow="1" w:lastRow="0" w:firstColumn="1" w:lastColumn="0" w:noHBand="0" w:noVBand="1"/>
      </w:tblPr>
      <w:tblGrid>
        <w:gridCol w:w="2286"/>
        <w:gridCol w:w="8226"/>
      </w:tblGrid>
      <w:tr w:rsidR="001C5C39" w:rsidRPr="00930052" w14:paraId="22B1AEFB" w14:textId="77777777" w:rsidTr="00862421">
        <w:trPr>
          <w:trHeight w:val="1514"/>
        </w:trPr>
        <w:tc>
          <w:tcPr>
            <w:tcW w:w="1980" w:type="dxa"/>
            <w:tcBorders>
              <w:right w:val="single" w:sz="12" w:space="0" w:color="70AD47" w:themeColor="accent6"/>
            </w:tcBorders>
            <w:shd w:val="clear" w:color="auto" w:fill="auto"/>
          </w:tcPr>
          <w:p w14:paraId="63D638CE" w14:textId="77777777" w:rsidR="0080234C" w:rsidRPr="006B5407" w:rsidRDefault="001C5C39" w:rsidP="00031FF0">
            <w:pPr>
              <w:pStyle w:val="NormalWeb"/>
              <w:spacing w:beforeAutospacing="0" w:afterAutospacing="0"/>
            </w:pPr>
            <w:r>
              <w:rPr>
                <w:noProof/>
              </w:rPr>
              <w:drawing>
                <wp:inline distT="0" distB="0" distL="0" distR="0" wp14:anchorId="7385AE22" wp14:editId="6A76494E">
                  <wp:extent cx="1310640" cy="1310640"/>
                  <wp:effectExtent l="0" t="0" r="3810" b="3810"/>
                  <wp:docPr id="1" name="Picture 1" descr="https://avatars3.githubusercontent.com/u/37767905?s=460&am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3.githubusercontent.com/u/37767905?s=460&amp;v=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640" cy="1310640"/>
                          </a:xfrm>
                          <a:prstGeom prst="rect">
                            <a:avLst/>
                          </a:prstGeom>
                          <a:noFill/>
                          <a:ln>
                            <a:noFill/>
                          </a:ln>
                        </pic:spPr>
                      </pic:pic>
                    </a:graphicData>
                  </a:graphic>
                </wp:inline>
              </w:drawing>
            </w:r>
          </w:p>
        </w:tc>
        <w:tc>
          <w:tcPr>
            <w:tcW w:w="11781" w:type="dxa"/>
            <w:tcBorders>
              <w:left w:val="single" w:sz="12" w:space="0" w:color="70AD47" w:themeColor="accent6"/>
            </w:tcBorders>
            <w:vAlign w:val="center"/>
          </w:tcPr>
          <w:p w14:paraId="2C4E3132" w14:textId="77777777" w:rsidR="0080234C" w:rsidRDefault="001C5C39" w:rsidP="00031FF0">
            <w:pPr>
              <w:pStyle w:val="NormalWeb"/>
              <w:spacing w:beforeAutospacing="0" w:afterAutospacing="0"/>
              <w:rPr>
                <w:rFonts w:ascii="Segoe UI Light" w:eastAsia="+mn-ea" w:hAnsi="Segoe UI Light" w:cs="+mn-cs"/>
                <w:color w:val="7F7F7F" w:themeColor="text1" w:themeTint="80"/>
                <w:kern w:val="24"/>
                <w:sz w:val="56"/>
              </w:rPr>
            </w:pPr>
            <w:proofErr w:type="spellStart"/>
            <w:r>
              <w:rPr>
                <w:rFonts w:ascii="Segoe UI Light" w:eastAsia="+mn-ea" w:hAnsi="Segoe UI Light" w:cs="+mn-cs"/>
                <w:color w:val="7F7F7F" w:themeColor="text1" w:themeTint="80"/>
                <w:kern w:val="24"/>
                <w:sz w:val="56"/>
              </w:rPr>
              <w:t>FotoLapse</w:t>
            </w:r>
            <w:proofErr w:type="spellEnd"/>
          </w:p>
          <w:p w14:paraId="4EC21664" w14:textId="77777777" w:rsidR="0080234C" w:rsidRPr="001C5C39" w:rsidRDefault="0080234C" w:rsidP="00031FF0">
            <w:pPr>
              <w:pStyle w:val="NormalWeb"/>
              <w:spacing w:beforeAutospacing="0" w:afterAutospacing="0"/>
              <w:rPr>
                <w:rFonts w:ascii="Segoe UI Light" w:eastAsia="+mn-ea" w:hAnsi="Segoe UI Light" w:cs="+mn-cs"/>
                <w:color w:val="538135" w:themeColor="accent6" w:themeShade="BF"/>
                <w:kern w:val="24"/>
                <w:sz w:val="28"/>
              </w:rPr>
            </w:pPr>
            <w:r w:rsidRPr="001C5C39">
              <w:rPr>
                <w:rFonts w:ascii="Segoe UI Light" w:eastAsia="+mn-ea" w:hAnsi="Segoe UI Light" w:cs="+mn-cs"/>
                <w:color w:val="538135" w:themeColor="accent6" w:themeShade="BF"/>
                <w:kern w:val="24"/>
                <w:sz w:val="28"/>
              </w:rPr>
              <w:t xml:space="preserve">Functional </w:t>
            </w:r>
            <w:r w:rsidR="001C5C39" w:rsidRPr="001C5C39">
              <w:rPr>
                <w:rFonts w:ascii="Segoe UI Light" w:eastAsia="+mn-ea" w:hAnsi="Segoe UI Light" w:cs="+mn-cs"/>
                <w:color w:val="538135" w:themeColor="accent6" w:themeShade="BF"/>
                <w:kern w:val="24"/>
                <w:sz w:val="28"/>
              </w:rPr>
              <w:t>Spec</w:t>
            </w:r>
          </w:p>
          <w:p w14:paraId="06E1E242" w14:textId="77777777" w:rsidR="0080234C" w:rsidRPr="00930052" w:rsidRDefault="0080234C" w:rsidP="00031FF0">
            <w:pPr>
              <w:pStyle w:val="NormalWeb"/>
              <w:spacing w:beforeAutospacing="0" w:afterAutospacing="0"/>
              <w:rPr>
                <w:rFonts w:ascii="Calibri" w:hAnsi="Calibri" w:cs="Calibri"/>
                <w:sz w:val="22"/>
                <w:szCs w:val="22"/>
              </w:rPr>
            </w:pPr>
            <w:r w:rsidRPr="004C7DB5">
              <w:rPr>
                <w:rFonts w:ascii="Segoe UI Light" w:eastAsia="+mn-ea" w:hAnsi="Segoe UI Light" w:cs="+mn-cs"/>
                <w:color w:val="7F7F7F" w:themeColor="text1" w:themeTint="80"/>
                <w:kern w:val="24"/>
                <w:sz w:val="22"/>
              </w:rPr>
              <w:t xml:space="preserve">Authors: </w:t>
            </w:r>
            <w:proofErr w:type="spellStart"/>
            <w:r w:rsidR="001C5C39">
              <w:rPr>
                <w:rFonts w:ascii="Segoe UI Light" w:eastAsia="+mn-ea" w:hAnsi="Segoe UI Light" w:cs="+mn-cs"/>
                <w:color w:val="7F7F7F" w:themeColor="text1" w:themeTint="80"/>
                <w:kern w:val="24"/>
                <w:sz w:val="22"/>
              </w:rPr>
              <w:t>Chrohm</w:t>
            </w:r>
            <w:proofErr w:type="spellEnd"/>
          </w:p>
        </w:tc>
      </w:tr>
    </w:tbl>
    <w:p w14:paraId="1592A515" w14:textId="77777777" w:rsidR="00C543FF" w:rsidRPr="00D41AD4" w:rsidRDefault="00964076" w:rsidP="00C543FF">
      <w:pPr>
        <w:tabs>
          <w:tab w:val="left" w:pos="4605"/>
        </w:tabs>
        <w:rPr>
          <w:rFonts w:cs="Segoe UI"/>
          <w:sz w:val="32"/>
        </w:rPr>
      </w:pPr>
      <w:r>
        <w:rPr>
          <w:rFonts w:cs="Segoe UI"/>
          <w:b/>
          <w:sz w:val="24"/>
        </w:rPr>
        <w:t xml:space="preserve">Spec </w:t>
      </w:r>
      <w:r w:rsidR="00C543FF" w:rsidRPr="00D41AD4">
        <w:rPr>
          <w:rFonts w:cs="Segoe UI"/>
          <w:b/>
          <w:sz w:val="24"/>
        </w:rPr>
        <w:t>Status:</w:t>
      </w:r>
      <w:r w:rsidR="00C543FF" w:rsidRPr="00D41AD4">
        <w:rPr>
          <w:rFonts w:cs="Segoe UI"/>
          <w:sz w:val="24"/>
        </w:rPr>
        <w:t xml:space="preserve"> [Draft, </w:t>
      </w:r>
      <w:r w:rsidR="00221421">
        <w:rPr>
          <w:rFonts w:cs="Segoe UI"/>
          <w:sz w:val="24"/>
        </w:rPr>
        <w:t xml:space="preserve">In </w:t>
      </w:r>
      <w:r w:rsidR="00C543FF" w:rsidRPr="00D41AD4">
        <w:rPr>
          <w:rFonts w:cs="Segoe UI"/>
          <w:sz w:val="24"/>
        </w:rPr>
        <w:t>Review, Accepted]</w:t>
      </w:r>
      <w:r w:rsidR="004E134F" w:rsidRPr="00D41AD4">
        <w:rPr>
          <w:rFonts w:cs="Segoe UI"/>
          <w:sz w:val="24"/>
        </w:rPr>
        <w:t xml:space="preserve"> </w:t>
      </w:r>
    </w:p>
    <w:p w14:paraId="35D3DE90" w14:textId="6AFC02CA" w:rsidR="00C543FF" w:rsidRPr="00D41AD4" w:rsidRDefault="00C543FF" w:rsidP="00C543FF">
      <w:pPr>
        <w:pStyle w:val="NoSpacing"/>
        <w:pBdr>
          <w:top w:val="single" w:sz="4" w:space="1" w:color="2E74B5" w:themeColor="accent1" w:themeShade="BF"/>
        </w:pBdr>
        <w:rPr>
          <w:rFonts w:cs="Segoe UI"/>
          <w:i/>
          <w:szCs w:val="18"/>
        </w:rPr>
      </w:pPr>
      <w:r w:rsidRPr="007047FC">
        <w:rPr>
          <w:rFonts w:cs="Segoe UI"/>
          <w:i/>
          <w:color w:val="808080" w:themeColor="background1" w:themeShade="80"/>
          <w:szCs w:val="18"/>
        </w:rPr>
        <w:t xml:space="preserve">This document is intended to provide </w:t>
      </w:r>
      <w:r w:rsidR="0029717B">
        <w:rPr>
          <w:rFonts w:cs="Segoe UI"/>
          <w:i/>
          <w:color w:val="808080" w:themeColor="background1" w:themeShade="80"/>
          <w:szCs w:val="18"/>
        </w:rPr>
        <w:t xml:space="preserve">focused </w:t>
      </w:r>
      <w:r w:rsidRPr="007047FC">
        <w:rPr>
          <w:rFonts w:cs="Segoe UI"/>
          <w:i/>
          <w:color w:val="808080" w:themeColor="background1" w:themeShade="80"/>
          <w:szCs w:val="18"/>
        </w:rPr>
        <w:t xml:space="preserve">details on the scenario and provide key indicators to what the scenario is expected to deliver and how it will be measured. It is intended to be quick to </w:t>
      </w:r>
      <w:r w:rsidR="00F140EE">
        <w:rPr>
          <w:rFonts w:cs="Segoe UI"/>
          <w:i/>
          <w:color w:val="808080" w:themeColor="background1" w:themeShade="80"/>
          <w:szCs w:val="18"/>
        </w:rPr>
        <w:t>provide a minimal set of information for the project to be successful</w:t>
      </w:r>
      <w:r w:rsidR="001C5C39">
        <w:rPr>
          <w:rFonts w:cs="Segoe UI"/>
          <w:i/>
          <w:color w:val="808080" w:themeColor="background1" w:themeShade="80"/>
          <w:szCs w:val="18"/>
        </w:rPr>
        <w:t>.</w:t>
      </w:r>
    </w:p>
    <w:p w14:paraId="1C0DFC2D" w14:textId="77777777" w:rsidR="00A87024" w:rsidRPr="000C7D02" w:rsidRDefault="00A87024" w:rsidP="00C543FF">
      <w:pPr>
        <w:pStyle w:val="NoSpacing"/>
        <w:pBdr>
          <w:top w:val="single" w:sz="4" w:space="1" w:color="2E74B5" w:themeColor="accent1" w:themeShade="BF"/>
        </w:pBdr>
        <w:rPr>
          <w:rFonts w:cs="Segoe UI"/>
          <w:i/>
        </w:rPr>
      </w:pPr>
    </w:p>
    <w:p w14:paraId="5F901739" w14:textId="77777777" w:rsidR="00C543FF" w:rsidRPr="001C5C39" w:rsidRDefault="00221421" w:rsidP="00C543FF">
      <w:pPr>
        <w:pStyle w:val="Heading1"/>
        <w:rPr>
          <w:rFonts w:cs="Segoe UI"/>
          <w:sz w:val="22"/>
        </w:rPr>
      </w:pPr>
      <w:r w:rsidRPr="001C5C39">
        <w:rPr>
          <w:rFonts w:cs="Segoe UI"/>
        </w:rPr>
        <w:t>Overview</w:t>
      </w:r>
    </w:p>
    <w:p w14:paraId="35D7CD7C" w14:textId="77777777" w:rsidR="0011328C" w:rsidRPr="001C5C39" w:rsidRDefault="000F3ABF" w:rsidP="0092323A">
      <w:pPr>
        <w:pStyle w:val="Heading2"/>
        <w:spacing w:after="0"/>
        <w:rPr>
          <w:rFonts w:cs="Segoe UI"/>
        </w:rPr>
      </w:pPr>
      <w:r w:rsidRPr="001C5C39">
        <w:rPr>
          <w:rFonts w:cs="Segoe UI"/>
        </w:rPr>
        <w:t xml:space="preserve">Elevator Pitch / Narrative </w:t>
      </w:r>
    </w:p>
    <w:p w14:paraId="32F2D77A" w14:textId="77777777" w:rsidR="0092323A" w:rsidRPr="000C7D02" w:rsidRDefault="001C5C39" w:rsidP="0092323A">
      <w:pPr>
        <w:ind w:left="432"/>
      </w:pPr>
      <w:r>
        <w:t>Customers take photos to capture memories and measure the passage of time. A popular way to consume these photos as a medium is to assemble them into a time lapse. Currently, assembling a stabilized time lapse of a subject is manually done in a time intensive manner. Customers would like an easy and comprehensive experience for creating their time lapses that would deliver high quality time-lapse media in a timely manner.</w:t>
      </w:r>
    </w:p>
    <w:p w14:paraId="29413D76" w14:textId="77777777" w:rsidR="00D07348" w:rsidRPr="001C5C39" w:rsidRDefault="00221421" w:rsidP="0092323A">
      <w:pPr>
        <w:pStyle w:val="Heading2"/>
        <w:spacing w:after="0"/>
        <w:rPr>
          <w:rFonts w:cs="Segoe UI"/>
        </w:rPr>
      </w:pPr>
      <w:r w:rsidRPr="001C5C39">
        <w:rPr>
          <w:rFonts w:cs="Segoe UI"/>
        </w:rPr>
        <w:t>Customers</w:t>
      </w:r>
    </w:p>
    <w:p w14:paraId="46DF9F0D" w14:textId="77777777" w:rsidR="0069642E" w:rsidRPr="000C7D02" w:rsidRDefault="001C5C39" w:rsidP="0069642E">
      <w:pPr>
        <w:ind w:left="432"/>
      </w:pPr>
      <w:r>
        <w:t xml:space="preserve">Amateur and professional photographers and visual story tellers. </w:t>
      </w:r>
    </w:p>
    <w:p w14:paraId="0BE57EA2" w14:textId="77777777" w:rsidR="004E134F" w:rsidRPr="001C5C39" w:rsidRDefault="00C543FF" w:rsidP="0092323A">
      <w:pPr>
        <w:pStyle w:val="Heading2"/>
        <w:spacing w:after="0"/>
        <w:rPr>
          <w:rStyle w:val="Hyperlink"/>
          <w:rFonts w:cs="Segoe UI"/>
          <w:color w:val="538135" w:themeColor="accent6" w:themeShade="BF"/>
          <w:u w:val="none"/>
        </w:rPr>
      </w:pPr>
      <w:r w:rsidRPr="001C5C39">
        <w:rPr>
          <w:rFonts w:cs="Segoe UI"/>
        </w:rPr>
        <w:t xml:space="preserve">Problem Statement and </w:t>
      </w:r>
      <w:r w:rsidR="0030467D" w:rsidRPr="001C5C39">
        <w:rPr>
          <w:rFonts w:cs="Segoe UI"/>
        </w:rPr>
        <w:t>Supporting</w:t>
      </w:r>
      <w:r w:rsidRPr="001C5C39">
        <w:rPr>
          <w:rFonts w:cs="Segoe UI"/>
        </w:rPr>
        <w:t xml:space="preserve"> Customer Insights</w:t>
      </w:r>
    </w:p>
    <w:p w14:paraId="3A5619A6" w14:textId="68DDD21F" w:rsidR="0069642E" w:rsidRPr="000C7D02" w:rsidRDefault="00D35165" w:rsidP="0069642E">
      <w:pPr>
        <w:ind w:left="432"/>
      </w:pPr>
      <w:r>
        <w:rPr>
          <w:lang w:val="en"/>
        </w:rPr>
        <w:t xml:space="preserve">Cloud based </w:t>
      </w:r>
      <w:proofErr w:type="spellStart"/>
      <w:r>
        <w:rPr>
          <w:lang w:val="en"/>
        </w:rPr>
        <w:t>FotoLapse</w:t>
      </w:r>
      <w:proofErr w:type="spellEnd"/>
      <w:r>
        <w:rPr>
          <w:lang w:val="en"/>
        </w:rPr>
        <w:t xml:space="preserve"> generator. This was a problem proposed for a capstone class. </w:t>
      </w:r>
    </w:p>
    <w:p w14:paraId="1422BBAA" w14:textId="77777777" w:rsidR="004E134F" w:rsidRPr="001C5C39" w:rsidRDefault="00C543FF" w:rsidP="0092323A">
      <w:pPr>
        <w:pStyle w:val="Heading2"/>
        <w:spacing w:after="0"/>
        <w:rPr>
          <w:rFonts w:cs="Segoe UI"/>
        </w:rPr>
      </w:pPr>
      <w:r w:rsidRPr="001C5C39">
        <w:rPr>
          <w:rFonts w:cs="Segoe UI"/>
        </w:rPr>
        <w:t>Existing Solutions or Expectations</w:t>
      </w:r>
    </w:p>
    <w:p w14:paraId="1E2EF65B" w14:textId="2751344A" w:rsidR="0069642E" w:rsidRPr="000C7D02" w:rsidRDefault="00D35165" w:rsidP="0069642E">
      <w:pPr>
        <w:ind w:left="432"/>
      </w:pPr>
      <w:r>
        <w:rPr>
          <w:lang w:val="en"/>
        </w:rPr>
        <w:t xml:space="preserve">Currently there exist many </w:t>
      </w:r>
      <w:proofErr w:type="gramStart"/>
      <w:r>
        <w:rPr>
          <w:lang w:val="en"/>
        </w:rPr>
        <w:t>third party</w:t>
      </w:r>
      <w:proofErr w:type="gramEnd"/>
      <w:r>
        <w:rPr>
          <w:lang w:val="en"/>
        </w:rPr>
        <w:t xml:space="preserve"> apps for creating time lapses. However, they are not cloud based systems with promised security or privacy. Also, the quality of the time lapses, although not assessed, is probably basic and rel</w:t>
      </w:r>
      <w:r w:rsidR="001E3908">
        <w:rPr>
          <w:lang w:val="en"/>
        </w:rPr>
        <w:t xml:space="preserve">y </w:t>
      </w:r>
      <w:r>
        <w:rPr>
          <w:lang w:val="en"/>
        </w:rPr>
        <w:t>on a single truth</w:t>
      </w:r>
      <w:r w:rsidR="001E3908">
        <w:rPr>
          <w:lang w:val="en"/>
        </w:rPr>
        <w:t xml:space="preserve"> input source (exactly 1 camera placed in a static location over the course of photography time frame).</w:t>
      </w:r>
    </w:p>
    <w:p w14:paraId="0AADBA9B" w14:textId="6B68001B" w:rsidR="004E134F" w:rsidRPr="001C5C39" w:rsidRDefault="00E44810" w:rsidP="0092323A">
      <w:pPr>
        <w:pStyle w:val="Heading2"/>
        <w:spacing w:after="0"/>
        <w:rPr>
          <w:rStyle w:val="Hyperlink"/>
          <w:rFonts w:cs="Segoe UI"/>
          <w:color w:val="538135" w:themeColor="accent6" w:themeShade="BF"/>
          <w:u w:val="none"/>
        </w:rPr>
      </w:pPr>
      <w:r w:rsidRPr="001C5C39">
        <w:rPr>
          <w:rFonts w:cs="Segoe UI"/>
        </w:rPr>
        <w:t>Goals</w:t>
      </w:r>
    </w:p>
    <w:p w14:paraId="4B75B811" w14:textId="2A52231B" w:rsidR="001E3908" w:rsidRDefault="001E3908" w:rsidP="001E3908">
      <w:pPr>
        <w:pStyle w:val="ListParagraph"/>
        <w:numPr>
          <w:ilvl w:val="0"/>
          <w:numId w:val="11"/>
        </w:numPr>
      </w:pPr>
      <w:r>
        <w:t xml:space="preserve">Processing unit for assembling the gif or video </w:t>
      </w:r>
    </w:p>
    <w:p w14:paraId="2C199DEC" w14:textId="4B4B263E" w:rsidR="001E3908" w:rsidRDefault="001E3908" w:rsidP="001E3908">
      <w:pPr>
        <w:pStyle w:val="ListParagraph"/>
        <w:numPr>
          <w:ilvl w:val="0"/>
          <w:numId w:val="11"/>
        </w:numPr>
      </w:pPr>
      <w:r>
        <w:t>Stabilization and normalizing photos for a photo-lapse</w:t>
      </w:r>
    </w:p>
    <w:p w14:paraId="51677EF2" w14:textId="77777777" w:rsidR="001E3908" w:rsidRDefault="001E3908" w:rsidP="001E3908">
      <w:pPr>
        <w:pStyle w:val="ListParagraph"/>
        <w:numPr>
          <w:ilvl w:val="0"/>
          <w:numId w:val="11"/>
        </w:numPr>
      </w:pPr>
      <w:r>
        <w:t>Options for customizing photo-lapse (length of animation and output size</w:t>
      </w:r>
    </w:p>
    <w:p w14:paraId="6D7F8D95" w14:textId="37BB7154" w:rsidR="001E3908" w:rsidRDefault="001E3908" w:rsidP="001E3908">
      <w:pPr>
        <w:pStyle w:val="ListParagraph"/>
        <w:numPr>
          <w:ilvl w:val="0"/>
          <w:numId w:val="11"/>
        </w:numPr>
      </w:pPr>
      <w:r>
        <w:t>Optimizations for lapse-assembly</w:t>
      </w:r>
    </w:p>
    <w:p w14:paraId="62DD7CA9" w14:textId="515AC102" w:rsidR="001E3908" w:rsidRDefault="001E3908" w:rsidP="001E3908">
      <w:pPr>
        <w:pStyle w:val="ListParagraph"/>
        <w:numPr>
          <w:ilvl w:val="0"/>
          <w:numId w:val="11"/>
        </w:numPr>
      </w:pPr>
      <w:r>
        <w:t xml:space="preserve">Web app for </w:t>
      </w:r>
      <w:r w:rsidR="00A116F7">
        <w:t>UI elements/ API contracts</w:t>
      </w:r>
    </w:p>
    <w:p w14:paraId="31FCCFAA" w14:textId="77777777" w:rsidR="00A116F7" w:rsidRDefault="00A116F7" w:rsidP="00A116F7">
      <w:pPr>
        <w:pStyle w:val="ListParagraph"/>
        <w:numPr>
          <w:ilvl w:val="0"/>
          <w:numId w:val="11"/>
        </w:numPr>
      </w:pPr>
      <w:r>
        <w:t>API: Upload image</w:t>
      </w:r>
    </w:p>
    <w:p w14:paraId="64D42D73" w14:textId="77777777" w:rsidR="00A116F7" w:rsidRDefault="00A116F7" w:rsidP="00A116F7">
      <w:pPr>
        <w:pStyle w:val="ListParagraph"/>
        <w:numPr>
          <w:ilvl w:val="0"/>
          <w:numId w:val="11"/>
        </w:numPr>
      </w:pPr>
      <w:r>
        <w:t>API: Download animation</w:t>
      </w:r>
    </w:p>
    <w:p w14:paraId="676E1668" w14:textId="77777777" w:rsidR="00A116F7" w:rsidRDefault="00A116F7" w:rsidP="00A116F7">
      <w:pPr>
        <w:pStyle w:val="ListParagraph"/>
        <w:numPr>
          <w:ilvl w:val="0"/>
          <w:numId w:val="11"/>
        </w:numPr>
      </w:pPr>
      <w:r>
        <w:t>API: Recent image retrieval for location</w:t>
      </w:r>
    </w:p>
    <w:p w14:paraId="53672C0E" w14:textId="038AD1F2" w:rsidR="00A116F7" w:rsidRDefault="00A116F7" w:rsidP="00A116F7">
      <w:pPr>
        <w:pStyle w:val="ListParagraph"/>
        <w:numPr>
          <w:ilvl w:val="0"/>
          <w:numId w:val="11"/>
        </w:numPr>
      </w:pPr>
      <w:r>
        <w:t xml:space="preserve">UI: Specify image metadata </w:t>
      </w:r>
    </w:p>
    <w:p w14:paraId="66043DF4" w14:textId="1C91DBD9" w:rsidR="001E3908" w:rsidRDefault="001E3908" w:rsidP="001E3908">
      <w:pPr>
        <w:pStyle w:val="ListParagraph"/>
        <w:numPr>
          <w:ilvl w:val="0"/>
          <w:numId w:val="11"/>
        </w:numPr>
      </w:pPr>
      <w:r>
        <w:t>Backend photo storage and organization based on location and time range</w:t>
      </w:r>
    </w:p>
    <w:p w14:paraId="4E9871EC" w14:textId="3117D6F3" w:rsidR="001E3908" w:rsidRPr="001E3908" w:rsidRDefault="001E3908">
      <w:pPr>
        <w:pStyle w:val="Heading2"/>
        <w:rPr>
          <w:color w:val="2E74B5" w:themeColor="accent1" w:themeShade="BF"/>
        </w:rPr>
      </w:pPr>
      <w:r w:rsidRPr="001C5C39">
        <w:rPr>
          <w:rFonts w:cs="Segoe UI"/>
        </w:rPr>
        <w:t>Non-Goals</w:t>
      </w:r>
    </w:p>
    <w:p w14:paraId="190F1E3B" w14:textId="05438B31" w:rsidR="001E3908" w:rsidRDefault="00A116F7" w:rsidP="001E3908">
      <w:pPr>
        <w:pStyle w:val="ListParagraph"/>
        <w:numPr>
          <w:ilvl w:val="0"/>
          <w:numId w:val="11"/>
        </w:numPr>
      </w:pPr>
      <w:r>
        <w:t>API: A</w:t>
      </w:r>
      <w:r w:rsidR="001E3908">
        <w:t>ccount creation</w:t>
      </w:r>
    </w:p>
    <w:p w14:paraId="74077D32" w14:textId="7016BBAF" w:rsidR="001E3908" w:rsidRDefault="00A116F7" w:rsidP="001E3908">
      <w:pPr>
        <w:pStyle w:val="ListParagraph"/>
        <w:numPr>
          <w:ilvl w:val="0"/>
          <w:numId w:val="11"/>
        </w:numPr>
      </w:pPr>
      <w:r>
        <w:t>API: A</w:t>
      </w:r>
      <w:r w:rsidR="001E3908">
        <w:t>ccount authentication</w:t>
      </w:r>
    </w:p>
    <w:p w14:paraId="5E5AD71B" w14:textId="30BB09D4" w:rsidR="001E3908" w:rsidRDefault="00A116F7" w:rsidP="001E3908">
      <w:pPr>
        <w:pStyle w:val="ListParagraph"/>
        <w:numPr>
          <w:ilvl w:val="0"/>
          <w:numId w:val="11"/>
        </w:numPr>
      </w:pPr>
      <w:r>
        <w:t>API: Pr</w:t>
      </w:r>
      <w:r w:rsidR="001E3908">
        <w:t>ivacy restrictions on uploading/viewing/modifying photo</w:t>
      </w:r>
      <w:r>
        <w:t xml:space="preserve"> </w:t>
      </w:r>
      <w:r w:rsidR="001E3908">
        <w:t>stores</w:t>
      </w:r>
    </w:p>
    <w:p w14:paraId="23934D3D" w14:textId="09E2010B" w:rsidR="00A116F7" w:rsidRDefault="00A116F7" w:rsidP="00A116F7">
      <w:pPr>
        <w:pStyle w:val="ListParagraph"/>
        <w:numPr>
          <w:ilvl w:val="0"/>
          <w:numId w:val="11"/>
        </w:numPr>
      </w:pPr>
      <w:r>
        <w:t>UI:  Location collection privacy</w:t>
      </w:r>
    </w:p>
    <w:p w14:paraId="7A9DF6B9" w14:textId="6BE49174" w:rsidR="001E3908" w:rsidRDefault="00A116F7" w:rsidP="00436434">
      <w:pPr>
        <w:pStyle w:val="ListParagraph"/>
        <w:numPr>
          <w:ilvl w:val="0"/>
          <w:numId w:val="11"/>
        </w:numPr>
      </w:pPr>
      <w:r>
        <w:t>Phone apps that delay upload until connection available</w:t>
      </w:r>
    </w:p>
    <w:p w14:paraId="6DEE8C35" w14:textId="77777777" w:rsidR="000F3ABF" w:rsidRPr="000C7D02" w:rsidRDefault="000F3ABF" w:rsidP="00436434">
      <w:pPr>
        <w:rPr>
          <w:rFonts w:cs="Segoe UI"/>
        </w:rPr>
      </w:pPr>
      <w:bookmarkStart w:id="0" w:name="_GoBack"/>
      <w:bookmarkEnd w:id="0"/>
    </w:p>
    <w:sectPr w:rsidR="000F3ABF" w:rsidRPr="000C7D02" w:rsidSect="00316F94">
      <w:footerReference w:type="first" r:id="rId12"/>
      <w:pgSz w:w="12240" w:h="15840"/>
      <w:pgMar w:top="720" w:right="864" w:bottom="720" w:left="864" w:header="720" w:footer="1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303DD" w14:textId="77777777" w:rsidR="00256A06" w:rsidRDefault="00256A06">
      <w:pPr>
        <w:spacing w:after="0" w:line="240" w:lineRule="auto"/>
      </w:pPr>
      <w:r>
        <w:separator/>
      </w:r>
    </w:p>
  </w:endnote>
  <w:endnote w:type="continuationSeparator" w:id="0">
    <w:p w14:paraId="06388FAC" w14:textId="77777777" w:rsidR="00256A06" w:rsidRDefault="00256A06">
      <w:pPr>
        <w:spacing w:after="0" w:line="240" w:lineRule="auto"/>
      </w:pPr>
      <w:r>
        <w:continuationSeparator/>
      </w:r>
    </w:p>
  </w:endnote>
  <w:endnote w:type="continuationNotice" w:id="1">
    <w:p w14:paraId="00F503E0" w14:textId="77777777" w:rsidR="00256A06" w:rsidRDefault="00256A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71BA" w14:textId="77777777" w:rsidR="00516E61" w:rsidRDefault="00516E61" w:rsidP="00A8007D">
    <w:pPr>
      <w:pStyle w:val="Footer"/>
      <w:tabs>
        <w:tab w:val="clear" w:pos="4680"/>
        <w:tab w:val="clear" w:pos="9360"/>
        <w:tab w:val="center" w:pos="5220"/>
        <w:tab w:val="right" w:pos="10512"/>
      </w:tabs>
    </w:pPr>
  </w:p>
  <w:p w14:paraId="3287D10D" w14:textId="77777777" w:rsidR="00516E61" w:rsidRPr="00E12F63" w:rsidRDefault="00516E61" w:rsidP="00A8007D">
    <w:pPr>
      <w:pStyle w:val="Footer"/>
      <w:tabs>
        <w:tab w:val="clear" w:pos="4680"/>
        <w:tab w:val="clear" w:pos="9360"/>
        <w:tab w:val="center" w:pos="5220"/>
        <w:tab w:val="right" w:pos="10512"/>
      </w:tabs>
    </w:pPr>
    <w:r>
      <w:fldChar w:fldCharType="begin"/>
    </w:r>
    <w:r>
      <w:instrText xml:space="preserve"> TITLE   \* MERGEFORMAT </w:instrText>
    </w:r>
    <w:r>
      <w:fldChar w:fldCharType="end"/>
    </w:r>
    <w:r w:rsidRPr="00E12F63">
      <w:tab/>
    </w:r>
    <w:r w:rsidRPr="00E12F63">
      <w:rPr>
        <w:b/>
      </w:rPr>
      <w:t>Microsoft Confidential</w:t>
    </w:r>
    <w:r w:rsidRPr="00E12F63">
      <w:tab/>
      <w:t xml:space="preserve">Page </w:t>
    </w:r>
    <w:r>
      <w:fldChar w:fldCharType="begin"/>
    </w:r>
    <w:r>
      <w:instrText xml:space="preserve"> PAGE  \* Arabic  \* MERGEFORMAT </w:instrText>
    </w:r>
    <w:r>
      <w:fldChar w:fldCharType="separate"/>
    </w:r>
    <w:r>
      <w:rPr>
        <w:noProof/>
      </w:rPr>
      <w:t>1</w:t>
    </w:r>
    <w:r>
      <w:fldChar w:fldCharType="end"/>
    </w:r>
    <w:r w:rsidRPr="00E12F63">
      <w:t xml:space="preserve"> of </w:t>
    </w:r>
    <w:r w:rsidR="00256A06">
      <w:fldChar w:fldCharType="begin"/>
    </w:r>
    <w:r w:rsidR="00256A06">
      <w:instrText xml:space="preserve"> NUMPAGES  \* Arabic  \* MERGEFORMAT </w:instrText>
    </w:r>
    <w:r w:rsidR="00256A06">
      <w:fldChar w:fldCharType="separate"/>
    </w:r>
    <w:r>
      <w:rPr>
        <w:noProof/>
      </w:rPr>
      <w:t>2</w:t>
    </w:r>
    <w:r w:rsidR="00256A06">
      <w:rPr>
        <w:noProof/>
      </w:rPr>
      <w:fldChar w:fldCharType="end"/>
    </w:r>
  </w:p>
  <w:p w14:paraId="1F6BA974" w14:textId="77777777" w:rsidR="00516E61" w:rsidRPr="00316F94" w:rsidRDefault="00516E61" w:rsidP="00316F94">
    <w:pPr>
      <w:pStyle w:val="Footer"/>
      <w:jc w:val="center"/>
      <w:rPr>
        <w:sz w:val="16"/>
      </w:rPr>
    </w:pPr>
    <w:r w:rsidRPr="00316F94">
      <w:rPr>
        <w:sz w:val="16"/>
      </w:rPr>
      <w:t>Microsoft Confidential. © 2015 Microsoft Corporation. All rights reserved. These materials are confidential to and maintained as a trade secret by Microsoft Corporation. Information in these materials is restricted to Microsoft authorized recipients only.</w:t>
    </w:r>
  </w:p>
  <w:p w14:paraId="005096CB" w14:textId="77777777" w:rsidR="00516E61" w:rsidRPr="002253D8" w:rsidRDefault="00516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31872" w14:textId="77777777" w:rsidR="00256A06" w:rsidRDefault="00256A06">
      <w:pPr>
        <w:spacing w:after="0" w:line="240" w:lineRule="auto"/>
      </w:pPr>
      <w:r>
        <w:separator/>
      </w:r>
    </w:p>
  </w:footnote>
  <w:footnote w:type="continuationSeparator" w:id="0">
    <w:p w14:paraId="708C0A94" w14:textId="77777777" w:rsidR="00256A06" w:rsidRDefault="00256A06">
      <w:pPr>
        <w:spacing w:after="0" w:line="240" w:lineRule="auto"/>
      </w:pPr>
      <w:r>
        <w:continuationSeparator/>
      </w:r>
    </w:p>
  </w:footnote>
  <w:footnote w:type="continuationNotice" w:id="1">
    <w:p w14:paraId="643FCE65" w14:textId="77777777" w:rsidR="00256A06" w:rsidRDefault="00256A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5DD"/>
    <w:multiLevelType w:val="hybridMultilevel"/>
    <w:tmpl w:val="6FF0B04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0D436316"/>
    <w:multiLevelType w:val="hybridMultilevel"/>
    <w:tmpl w:val="289E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076FA"/>
    <w:multiLevelType w:val="hybridMultilevel"/>
    <w:tmpl w:val="372C2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5A3D7D"/>
    <w:multiLevelType w:val="hybridMultilevel"/>
    <w:tmpl w:val="26863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65D40"/>
    <w:multiLevelType w:val="hybridMultilevel"/>
    <w:tmpl w:val="439C3374"/>
    <w:lvl w:ilvl="0" w:tplc="51D6EA58">
      <w:start w:val="1"/>
      <w:numFmt w:val="bullet"/>
      <w:lvlText w:val=""/>
      <w:lvlJc w:val="left"/>
      <w:pPr>
        <w:tabs>
          <w:tab w:val="num" w:pos="1080"/>
        </w:tabs>
        <w:ind w:left="1080" w:hanging="360"/>
      </w:pPr>
      <w:rPr>
        <w:rFonts w:ascii="Wingdings" w:hAnsi="Wingdings" w:hint="default"/>
      </w:rPr>
    </w:lvl>
    <w:lvl w:ilvl="1" w:tplc="D0AC1448" w:tentative="1">
      <w:start w:val="1"/>
      <w:numFmt w:val="bullet"/>
      <w:lvlText w:val=""/>
      <w:lvlJc w:val="left"/>
      <w:pPr>
        <w:tabs>
          <w:tab w:val="num" w:pos="1800"/>
        </w:tabs>
        <w:ind w:left="1800" w:hanging="360"/>
      </w:pPr>
      <w:rPr>
        <w:rFonts w:ascii="Wingdings" w:hAnsi="Wingdings" w:hint="default"/>
      </w:rPr>
    </w:lvl>
    <w:lvl w:ilvl="2" w:tplc="677EBCFC" w:tentative="1">
      <w:start w:val="1"/>
      <w:numFmt w:val="bullet"/>
      <w:lvlText w:val=""/>
      <w:lvlJc w:val="left"/>
      <w:pPr>
        <w:tabs>
          <w:tab w:val="num" w:pos="2520"/>
        </w:tabs>
        <w:ind w:left="2520" w:hanging="360"/>
      </w:pPr>
      <w:rPr>
        <w:rFonts w:ascii="Wingdings" w:hAnsi="Wingdings" w:hint="default"/>
      </w:rPr>
    </w:lvl>
    <w:lvl w:ilvl="3" w:tplc="B43E64E0" w:tentative="1">
      <w:start w:val="1"/>
      <w:numFmt w:val="bullet"/>
      <w:lvlText w:val=""/>
      <w:lvlJc w:val="left"/>
      <w:pPr>
        <w:tabs>
          <w:tab w:val="num" w:pos="3240"/>
        </w:tabs>
        <w:ind w:left="3240" w:hanging="360"/>
      </w:pPr>
      <w:rPr>
        <w:rFonts w:ascii="Wingdings" w:hAnsi="Wingdings" w:hint="default"/>
      </w:rPr>
    </w:lvl>
    <w:lvl w:ilvl="4" w:tplc="4E58F7DC" w:tentative="1">
      <w:start w:val="1"/>
      <w:numFmt w:val="bullet"/>
      <w:lvlText w:val=""/>
      <w:lvlJc w:val="left"/>
      <w:pPr>
        <w:tabs>
          <w:tab w:val="num" w:pos="3960"/>
        </w:tabs>
        <w:ind w:left="3960" w:hanging="360"/>
      </w:pPr>
      <w:rPr>
        <w:rFonts w:ascii="Wingdings" w:hAnsi="Wingdings" w:hint="default"/>
      </w:rPr>
    </w:lvl>
    <w:lvl w:ilvl="5" w:tplc="441C444A" w:tentative="1">
      <w:start w:val="1"/>
      <w:numFmt w:val="bullet"/>
      <w:lvlText w:val=""/>
      <w:lvlJc w:val="left"/>
      <w:pPr>
        <w:tabs>
          <w:tab w:val="num" w:pos="4680"/>
        </w:tabs>
        <w:ind w:left="4680" w:hanging="360"/>
      </w:pPr>
      <w:rPr>
        <w:rFonts w:ascii="Wingdings" w:hAnsi="Wingdings" w:hint="default"/>
      </w:rPr>
    </w:lvl>
    <w:lvl w:ilvl="6" w:tplc="4A8A0C0E" w:tentative="1">
      <w:start w:val="1"/>
      <w:numFmt w:val="bullet"/>
      <w:lvlText w:val=""/>
      <w:lvlJc w:val="left"/>
      <w:pPr>
        <w:tabs>
          <w:tab w:val="num" w:pos="5400"/>
        </w:tabs>
        <w:ind w:left="5400" w:hanging="360"/>
      </w:pPr>
      <w:rPr>
        <w:rFonts w:ascii="Wingdings" w:hAnsi="Wingdings" w:hint="default"/>
      </w:rPr>
    </w:lvl>
    <w:lvl w:ilvl="7" w:tplc="F1DC0BCC" w:tentative="1">
      <w:start w:val="1"/>
      <w:numFmt w:val="bullet"/>
      <w:lvlText w:val=""/>
      <w:lvlJc w:val="left"/>
      <w:pPr>
        <w:tabs>
          <w:tab w:val="num" w:pos="6120"/>
        </w:tabs>
        <w:ind w:left="6120" w:hanging="360"/>
      </w:pPr>
      <w:rPr>
        <w:rFonts w:ascii="Wingdings" w:hAnsi="Wingdings" w:hint="default"/>
      </w:rPr>
    </w:lvl>
    <w:lvl w:ilvl="8" w:tplc="DF8A33F8"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601772C"/>
    <w:multiLevelType w:val="hybridMultilevel"/>
    <w:tmpl w:val="60866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3D4A91"/>
    <w:multiLevelType w:val="hybridMultilevel"/>
    <w:tmpl w:val="CA9C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E46B54"/>
    <w:multiLevelType w:val="hybridMultilevel"/>
    <w:tmpl w:val="6F0CA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E7D88"/>
    <w:multiLevelType w:val="multilevel"/>
    <w:tmpl w:val="59F0AABE"/>
    <w:lvl w:ilvl="0">
      <w:start w:val="1"/>
      <w:numFmt w:val="decimal"/>
      <w:pStyle w:val="Heading1"/>
      <w:lvlText w:val="%1."/>
      <w:lvlJc w:val="left"/>
      <w:pPr>
        <w:ind w:left="360" w:hanging="360"/>
      </w:pPr>
      <w:rPr>
        <w:color w:val="538135" w:themeColor="accent6" w:themeShade="BF"/>
      </w:rPr>
    </w:lvl>
    <w:lvl w:ilvl="1">
      <w:start w:val="1"/>
      <w:numFmt w:val="decimal"/>
      <w:pStyle w:val="Heading2"/>
      <w:lvlText w:val="%1.%2."/>
      <w:lvlJc w:val="left"/>
      <w:pPr>
        <w:ind w:left="6372" w:hanging="432"/>
      </w:pPr>
      <w:rPr>
        <w:color w:val="538135" w:themeColor="accent6"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7B4788"/>
    <w:multiLevelType w:val="hybridMultilevel"/>
    <w:tmpl w:val="CAA6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010B33"/>
    <w:multiLevelType w:val="hybridMultilevel"/>
    <w:tmpl w:val="A5C616A8"/>
    <w:lvl w:ilvl="0" w:tplc="4DD43A3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6"/>
  </w:num>
  <w:num w:numId="4">
    <w:abstractNumId w:val="10"/>
  </w:num>
  <w:num w:numId="5">
    <w:abstractNumId w:val="5"/>
  </w:num>
  <w:num w:numId="6">
    <w:abstractNumId w:val="3"/>
  </w:num>
  <w:num w:numId="7">
    <w:abstractNumId w:val="4"/>
  </w:num>
  <w:num w:numId="8">
    <w:abstractNumId w:val="2"/>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E05"/>
    <w:rsid w:val="00011534"/>
    <w:rsid w:val="00022D68"/>
    <w:rsid w:val="000471BF"/>
    <w:rsid w:val="000A537A"/>
    <w:rsid w:val="000C14E5"/>
    <w:rsid w:val="000C2EE2"/>
    <w:rsid w:val="000C7D02"/>
    <w:rsid w:val="000D5D9F"/>
    <w:rsid w:val="000E038C"/>
    <w:rsid w:val="000F3ABF"/>
    <w:rsid w:val="0011328C"/>
    <w:rsid w:val="00132C66"/>
    <w:rsid w:val="00133C74"/>
    <w:rsid w:val="001365E7"/>
    <w:rsid w:val="001A7B0F"/>
    <w:rsid w:val="001C5C39"/>
    <w:rsid w:val="001D50F5"/>
    <w:rsid w:val="001D62A4"/>
    <w:rsid w:val="001E3908"/>
    <w:rsid w:val="00205435"/>
    <w:rsid w:val="002141AF"/>
    <w:rsid w:val="00215631"/>
    <w:rsid w:val="00221421"/>
    <w:rsid w:val="002375D4"/>
    <w:rsid w:val="00252AA6"/>
    <w:rsid w:val="00256A06"/>
    <w:rsid w:val="0029717B"/>
    <w:rsid w:val="002A0292"/>
    <w:rsid w:val="002A7EFC"/>
    <w:rsid w:val="002B1B07"/>
    <w:rsid w:val="002B3B35"/>
    <w:rsid w:val="002B7F88"/>
    <w:rsid w:val="002D3BC5"/>
    <w:rsid w:val="002E7DCB"/>
    <w:rsid w:val="0030467D"/>
    <w:rsid w:val="00316F94"/>
    <w:rsid w:val="00323DD6"/>
    <w:rsid w:val="003276E0"/>
    <w:rsid w:val="00354D3F"/>
    <w:rsid w:val="00370B16"/>
    <w:rsid w:val="00373046"/>
    <w:rsid w:val="003A7DD8"/>
    <w:rsid w:val="003F1868"/>
    <w:rsid w:val="00423F98"/>
    <w:rsid w:val="00436434"/>
    <w:rsid w:val="00486964"/>
    <w:rsid w:val="00497318"/>
    <w:rsid w:val="004E0EF0"/>
    <w:rsid w:val="004E134F"/>
    <w:rsid w:val="00516E61"/>
    <w:rsid w:val="00535B39"/>
    <w:rsid w:val="00537B50"/>
    <w:rsid w:val="005478C7"/>
    <w:rsid w:val="00594383"/>
    <w:rsid w:val="005C2E05"/>
    <w:rsid w:val="005C61D2"/>
    <w:rsid w:val="005D5463"/>
    <w:rsid w:val="005F0939"/>
    <w:rsid w:val="00615633"/>
    <w:rsid w:val="00685468"/>
    <w:rsid w:val="0069642E"/>
    <w:rsid w:val="006D31F5"/>
    <w:rsid w:val="006D50D2"/>
    <w:rsid w:val="007047FC"/>
    <w:rsid w:val="0072589F"/>
    <w:rsid w:val="00791605"/>
    <w:rsid w:val="00791F55"/>
    <w:rsid w:val="00793DEB"/>
    <w:rsid w:val="0080234C"/>
    <w:rsid w:val="00812CB5"/>
    <w:rsid w:val="00834B5A"/>
    <w:rsid w:val="00862421"/>
    <w:rsid w:val="008C7909"/>
    <w:rsid w:val="008E409D"/>
    <w:rsid w:val="0092323A"/>
    <w:rsid w:val="00930F84"/>
    <w:rsid w:val="0094126C"/>
    <w:rsid w:val="00942B0C"/>
    <w:rsid w:val="00946AD7"/>
    <w:rsid w:val="009570A2"/>
    <w:rsid w:val="00964076"/>
    <w:rsid w:val="00970174"/>
    <w:rsid w:val="00977D49"/>
    <w:rsid w:val="00A116F7"/>
    <w:rsid w:val="00A131B8"/>
    <w:rsid w:val="00A45F1D"/>
    <w:rsid w:val="00A6269C"/>
    <w:rsid w:val="00A704DA"/>
    <w:rsid w:val="00A8007D"/>
    <w:rsid w:val="00A87024"/>
    <w:rsid w:val="00AA0AA8"/>
    <w:rsid w:val="00B26958"/>
    <w:rsid w:val="00B336A6"/>
    <w:rsid w:val="00B42638"/>
    <w:rsid w:val="00BA61F1"/>
    <w:rsid w:val="00BA727E"/>
    <w:rsid w:val="00BF6D7B"/>
    <w:rsid w:val="00C22B8B"/>
    <w:rsid w:val="00C37AA7"/>
    <w:rsid w:val="00C543FF"/>
    <w:rsid w:val="00C623EB"/>
    <w:rsid w:val="00C65B3A"/>
    <w:rsid w:val="00C94CC0"/>
    <w:rsid w:val="00CA44DE"/>
    <w:rsid w:val="00CA5F10"/>
    <w:rsid w:val="00CC4FBC"/>
    <w:rsid w:val="00CD4C44"/>
    <w:rsid w:val="00D07348"/>
    <w:rsid w:val="00D24C43"/>
    <w:rsid w:val="00D35165"/>
    <w:rsid w:val="00D36B80"/>
    <w:rsid w:val="00D41AD4"/>
    <w:rsid w:val="00D6315C"/>
    <w:rsid w:val="00D7561D"/>
    <w:rsid w:val="00DC38AE"/>
    <w:rsid w:val="00DC5250"/>
    <w:rsid w:val="00E07EAE"/>
    <w:rsid w:val="00E1011C"/>
    <w:rsid w:val="00E2293D"/>
    <w:rsid w:val="00E364D0"/>
    <w:rsid w:val="00E44810"/>
    <w:rsid w:val="00E63265"/>
    <w:rsid w:val="00E91507"/>
    <w:rsid w:val="00ED3EC7"/>
    <w:rsid w:val="00EF66CB"/>
    <w:rsid w:val="00F140EE"/>
    <w:rsid w:val="00F30B21"/>
    <w:rsid w:val="00F3108A"/>
    <w:rsid w:val="00F85969"/>
    <w:rsid w:val="00FB0969"/>
    <w:rsid w:val="00FB4D5E"/>
    <w:rsid w:val="00FE2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3599"/>
  <w15:chartTrackingRefBased/>
  <w15:docId w15:val="{4F7A712B-8476-4001-9171-E5ABF922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7FC"/>
    <w:rPr>
      <w:rFonts w:ascii="Segoe UI" w:hAnsi="Segoe UI"/>
      <w:sz w:val="20"/>
    </w:rPr>
  </w:style>
  <w:style w:type="paragraph" w:styleId="Heading1">
    <w:name w:val="heading 1"/>
    <w:basedOn w:val="ListParagraph"/>
    <w:next w:val="Normal"/>
    <w:link w:val="Heading1Char"/>
    <w:uiPriority w:val="9"/>
    <w:qFormat/>
    <w:rsid w:val="00E63265"/>
    <w:pPr>
      <w:numPr>
        <w:numId w:val="1"/>
      </w:numPr>
      <w:pBdr>
        <w:bottom w:val="single" w:sz="4" w:space="1" w:color="2E74B5" w:themeColor="accent1" w:themeShade="BF"/>
      </w:pBdr>
      <w:spacing w:before="120" w:after="120"/>
      <w:outlineLvl w:val="0"/>
    </w:pPr>
    <w:rPr>
      <w:color w:val="538135" w:themeColor="accent6" w:themeShade="BF"/>
      <w:sz w:val="32"/>
    </w:rPr>
  </w:style>
  <w:style w:type="paragraph" w:styleId="Heading2">
    <w:name w:val="heading 2"/>
    <w:basedOn w:val="ListParagraph"/>
    <w:next w:val="Normal"/>
    <w:link w:val="Heading2Char"/>
    <w:uiPriority w:val="9"/>
    <w:unhideWhenUsed/>
    <w:qFormat/>
    <w:rsid w:val="00E63265"/>
    <w:pPr>
      <w:numPr>
        <w:ilvl w:val="1"/>
        <w:numId w:val="1"/>
      </w:numPr>
      <w:spacing w:after="120" w:line="240" w:lineRule="auto"/>
      <w:ind w:left="432"/>
      <w:outlineLvl w:val="1"/>
    </w:pPr>
    <w:rPr>
      <w:color w:val="538135" w:themeColor="accent6" w:themeShade="BF"/>
      <w:sz w:val="24"/>
      <w:szCs w:val="28"/>
    </w:rPr>
  </w:style>
  <w:style w:type="paragraph" w:styleId="Heading3">
    <w:name w:val="heading 3"/>
    <w:basedOn w:val="Normal"/>
    <w:next w:val="Normal"/>
    <w:link w:val="Heading3Char"/>
    <w:uiPriority w:val="9"/>
    <w:unhideWhenUsed/>
    <w:qFormat/>
    <w:rsid w:val="00E63265"/>
    <w:pPr>
      <w:keepNext/>
      <w:keepLines/>
      <w:spacing w:before="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E63265"/>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Heading5">
    <w:name w:val="heading 5"/>
    <w:basedOn w:val="Normal"/>
    <w:next w:val="Normal"/>
    <w:link w:val="Heading5Char"/>
    <w:uiPriority w:val="9"/>
    <w:semiHidden/>
    <w:unhideWhenUsed/>
    <w:qFormat/>
    <w:rsid w:val="00E63265"/>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65"/>
    <w:rPr>
      <w:rFonts w:ascii="Segoe UI" w:hAnsi="Segoe UI"/>
      <w:color w:val="538135" w:themeColor="accent6" w:themeShade="BF"/>
      <w:sz w:val="32"/>
    </w:rPr>
  </w:style>
  <w:style w:type="character" w:customStyle="1" w:styleId="Heading2Char">
    <w:name w:val="Heading 2 Char"/>
    <w:basedOn w:val="DefaultParagraphFont"/>
    <w:link w:val="Heading2"/>
    <w:uiPriority w:val="9"/>
    <w:rsid w:val="00E63265"/>
    <w:rPr>
      <w:rFonts w:ascii="Segoe UI" w:hAnsi="Segoe UI"/>
      <w:color w:val="538135" w:themeColor="accent6" w:themeShade="BF"/>
      <w:sz w:val="24"/>
      <w:szCs w:val="28"/>
    </w:rPr>
  </w:style>
  <w:style w:type="paragraph" w:styleId="NoSpacing">
    <w:name w:val="No Spacing"/>
    <w:uiPriority w:val="1"/>
    <w:qFormat/>
    <w:rsid w:val="00FB0969"/>
    <w:pPr>
      <w:spacing w:after="0" w:line="240" w:lineRule="auto"/>
    </w:pPr>
    <w:rPr>
      <w:rFonts w:ascii="Segoe UI" w:hAnsi="Segoe UI"/>
      <w:sz w:val="18"/>
    </w:rPr>
  </w:style>
  <w:style w:type="paragraph" w:styleId="Footer">
    <w:name w:val="footer"/>
    <w:basedOn w:val="Normal"/>
    <w:link w:val="FooterChar"/>
    <w:uiPriority w:val="99"/>
    <w:unhideWhenUsed/>
    <w:rsid w:val="00C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3FF"/>
    <w:rPr>
      <w:rFonts w:ascii="Candara" w:hAnsi="Candara"/>
    </w:rPr>
  </w:style>
  <w:style w:type="paragraph" w:styleId="ListParagraph">
    <w:name w:val="List Paragraph"/>
    <w:basedOn w:val="Normal"/>
    <w:uiPriority w:val="34"/>
    <w:qFormat/>
    <w:rsid w:val="00C543FF"/>
    <w:pPr>
      <w:ind w:left="720"/>
      <w:contextualSpacing/>
    </w:pPr>
  </w:style>
  <w:style w:type="character" w:styleId="Hyperlink">
    <w:name w:val="Hyperlink"/>
    <w:basedOn w:val="DefaultParagraphFont"/>
    <w:uiPriority w:val="99"/>
    <w:unhideWhenUsed/>
    <w:rsid w:val="00C543FF"/>
    <w:rPr>
      <w:color w:val="0563C1" w:themeColor="hyperlink"/>
      <w:u w:val="single"/>
    </w:rPr>
  </w:style>
  <w:style w:type="table" w:styleId="ListTable4-Accent1">
    <w:name w:val="List Table 4 Accent 1"/>
    <w:basedOn w:val="TableNormal"/>
    <w:uiPriority w:val="49"/>
    <w:rsid w:val="00C543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C543FF"/>
    <w:rPr>
      <w:sz w:val="16"/>
      <w:szCs w:val="16"/>
    </w:rPr>
  </w:style>
  <w:style w:type="paragraph" w:styleId="CommentText">
    <w:name w:val="annotation text"/>
    <w:basedOn w:val="Normal"/>
    <w:link w:val="CommentTextChar"/>
    <w:uiPriority w:val="99"/>
    <w:semiHidden/>
    <w:unhideWhenUsed/>
    <w:rsid w:val="00C543FF"/>
    <w:pPr>
      <w:spacing w:line="240" w:lineRule="auto"/>
    </w:pPr>
    <w:rPr>
      <w:szCs w:val="20"/>
    </w:rPr>
  </w:style>
  <w:style w:type="character" w:customStyle="1" w:styleId="CommentTextChar">
    <w:name w:val="Comment Text Char"/>
    <w:basedOn w:val="DefaultParagraphFont"/>
    <w:link w:val="CommentText"/>
    <w:uiPriority w:val="99"/>
    <w:semiHidden/>
    <w:rsid w:val="00C543FF"/>
    <w:rPr>
      <w:rFonts w:ascii="Candara" w:hAnsi="Candara"/>
      <w:sz w:val="20"/>
      <w:szCs w:val="20"/>
    </w:rPr>
  </w:style>
  <w:style w:type="paragraph" w:styleId="BalloonText">
    <w:name w:val="Balloon Text"/>
    <w:basedOn w:val="Normal"/>
    <w:link w:val="BalloonTextChar"/>
    <w:uiPriority w:val="99"/>
    <w:semiHidden/>
    <w:unhideWhenUsed/>
    <w:rsid w:val="00C543F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C543FF"/>
    <w:rPr>
      <w:rFonts w:ascii="Segoe UI" w:hAnsi="Segoe UI" w:cs="Segoe UI"/>
      <w:sz w:val="18"/>
      <w:szCs w:val="18"/>
    </w:rPr>
  </w:style>
  <w:style w:type="character" w:styleId="FollowedHyperlink">
    <w:name w:val="FollowedHyperlink"/>
    <w:basedOn w:val="DefaultParagraphFont"/>
    <w:uiPriority w:val="99"/>
    <w:semiHidden/>
    <w:unhideWhenUsed/>
    <w:rsid w:val="005478C7"/>
    <w:rPr>
      <w:color w:val="954F72" w:themeColor="followedHyperlink"/>
      <w:u w:val="single"/>
    </w:rPr>
  </w:style>
  <w:style w:type="character" w:customStyle="1" w:styleId="Heading3Char">
    <w:name w:val="Heading 3 Char"/>
    <w:basedOn w:val="DefaultParagraphFont"/>
    <w:link w:val="Heading3"/>
    <w:uiPriority w:val="9"/>
    <w:rsid w:val="00E63265"/>
    <w:rPr>
      <w:rFonts w:asciiTheme="majorHAnsi" w:eastAsiaTheme="majorEastAsia" w:hAnsiTheme="majorHAnsi" w:cstheme="majorBidi"/>
      <w:color w:val="385623" w:themeColor="accent6" w:themeShade="80"/>
      <w:sz w:val="24"/>
      <w:szCs w:val="24"/>
    </w:rPr>
  </w:style>
  <w:style w:type="paragraph" w:styleId="Header">
    <w:name w:val="header"/>
    <w:basedOn w:val="Normal"/>
    <w:link w:val="HeaderChar"/>
    <w:uiPriority w:val="99"/>
    <w:unhideWhenUsed/>
    <w:rsid w:val="00113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28C"/>
    <w:rPr>
      <w:rFonts w:ascii="Segoe UI" w:hAnsi="Segoe UI"/>
      <w:sz w:val="18"/>
    </w:rPr>
  </w:style>
  <w:style w:type="character" w:styleId="PlaceholderText">
    <w:name w:val="Placeholder Text"/>
    <w:basedOn w:val="DefaultParagraphFont"/>
    <w:uiPriority w:val="99"/>
    <w:semiHidden/>
    <w:rsid w:val="00E07EAE"/>
    <w:rPr>
      <w:color w:val="808080"/>
    </w:rPr>
  </w:style>
  <w:style w:type="paragraph" w:styleId="Revision">
    <w:name w:val="Revision"/>
    <w:hidden/>
    <w:uiPriority w:val="99"/>
    <w:semiHidden/>
    <w:rsid w:val="002141AF"/>
    <w:pPr>
      <w:spacing w:after="0" w:line="240" w:lineRule="auto"/>
    </w:pPr>
    <w:rPr>
      <w:rFonts w:ascii="Segoe UI" w:hAnsi="Segoe UI"/>
      <w:sz w:val="20"/>
    </w:rPr>
  </w:style>
  <w:style w:type="table" w:styleId="TableGrid">
    <w:name w:val="Table Grid"/>
    <w:basedOn w:val="TableNormal"/>
    <w:uiPriority w:val="39"/>
    <w:rsid w:val="00802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023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B7F88"/>
    <w:rPr>
      <w:color w:val="605E5C"/>
      <w:shd w:val="clear" w:color="auto" w:fill="E1DFDD"/>
    </w:rPr>
  </w:style>
  <w:style w:type="paragraph" w:styleId="FootnoteText">
    <w:name w:val="footnote text"/>
    <w:basedOn w:val="Normal"/>
    <w:link w:val="FootnoteTextChar"/>
    <w:uiPriority w:val="99"/>
    <w:semiHidden/>
    <w:unhideWhenUsed/>
    <w:rsid w:val="00C94CC0"/>
    <w:pPr>
      <w:spacing w:after="0" w:line="240" w:lineRule="auto"/>
    </w:pPr>
    <w:rPr>
      <w:szCs w:val="20"/>
    </w:rPr>
  </w:style>
  <w:style w:type="character" w:customStyle="1" w:styleId="FootnoteTextChar">
    <w:name w:val="Footnote Text Char"/>
    <w:basedOn w:val="DefaultParagraphFont"/>
    <w:link w:val="FootnoteText"/>
    <w:uiPriority w:val="99"/>
    <w:semiHidden/>
    <w:rsid w:val="00C94CC0"/>
    <w:rPr>
      <w:rFonts w:ascii="Segoe UI" w:hAnsi="Segoe UI"/>
      <w:sz w:val="20"/>
      <w:szCs w:val="20"/>
    </w:rPr>
  </w:style>
  <w:style w:type="character" w:styleId="FootnoteReference">
    <w:name w:val="footnote reference"/>
    <w:basedOn w:val="DefaultParagraphFont"/>
    <w:uiPriority w:val="99"/>
    <w:semiHidden/>
    <w:unhideWhenUsed/>
    <w:rsid w:val="00C94CC0"/>
    <w:rPr>
      <w:vertAlign w:val="superscript"/>
    </w:rPr>
  </w:style>
  <w:style w:type="character" w:customStyle="1" w:styleId="Heading4Char">
    <w:name w:val="Heading 4 Char"/>
    <w:basedOn w:val="DefaultParagraphFont"/>
    <w:link w:val="Heading4"/>
    <w:uiPriority w:val="9"/>
    <w:rsid w:val="00E63265"/>
    <w:rPr>
      <w:rFonts w:asciiTheme="majorHAnsi" w:eastAsiaTheme="majorEastAsia" w:hAnsiTheme="majorHAnsi" w:cstheme="majorBidi"/>
      <w:i/>
      <w:iCs/>
      <w:color w:val="538135" w:themeColor="accent6" w:themeShade="BF"/>
      <w:sz w:val="20"/>
    </w:rPr>
  </w:style>
  <w:style w:type="character" w:customStyle="1" w:styleId="Heading5Char">
    <w:name w:val="Heading 5 Char"/>
    <w:basedOn w:val="DefaultParagraphFont"/>
    <w:link w:val="Heading5"/>
    <w:uiPriority w:val="9"/>
    <w:semiHidden/>
    <w:rsid w:val="00E63265"/>
    <w:rPr>
      <w:rFonts w:asciiTheme="majorHAnsi" w:eastAsiaTheme="majorEastAsia" w:hAnsiTheme="majorHAnsi" w:cstheme="majorBidi"/>
      <w:color w:val="538135" w:themeColor="accent6" w:themeShade="BF"/>
      <w:sz w:val="20"/>
    </w:rPr>
  </w:style>
  <w:style w:type="character" w:styleId="IntenseEmphasis">
    <w:name w:val="Intense Emphasis"/>
    <w:basedOn w:val="DefaultParagraphFont"/>
    <w:uiPriority w:val="21"/>
    <w:qFormat/>
    <w:rsid w:val="00E63265"/>
    <w:rPr>
      <w:i/>
      <w:iCs/>
      <w:color w:val="A8D08D" w:themeColor="accent6" w:themeTint="99"/>
    </w:rPr>
  </w:style>
  <w:style w:type="paragraph" w:styleId="IntenseQuote">
    <w:name w:val="Intense Quote"/>
    <w:basedOn w:val="Normal"/>
    <w:next w:val="Normal"/>
    <w:link w:val="IntenseQuoteChar"/>
    <w:uiPriority w:val="30"/>
    <w:qFormat/>
    <w:rsid w:val="00E63265"/>
    <w:pPr>
      <w:pBdr>
        <w:top w:val="single" w:sz="4" w:space="10" w:color="5B9BD5" w:themeColor="accent1"/>
        <w:bottom w:val="single" w:sz="4" w:space="10" w:color="5B9BD5" w:themeColor="accent1"/>
      </w:pBdr>
      <w:spacing w:before="360" w:after="360"/>
      <w:ind w:left="864" w:right="864"/>
      <w:jc w:val="center"/>
    </w:pPr>
    <w:rPr>
      <w:i/>
      <w:iCs/>
      <w:color w:val="A8D08D" w:themeColor="accent6" w:themeTint="99"/>
    </w:rPr>
  </w:style>
  <w:style w:type="character" w:customStyle="1" w:styleId="IntenseQuoteChar">
    <w:name w:val="Intense Quote Char"/>
    <w:basedOn w:val="DefaultParagraphFont"/>
    <w:link w:val="IntenseQuote"/>
    <w:uiPriority w:val="30"/>
    <w:rsid w:val="00E63265"/>
    <w:rPr>
      <w:rFonts w:ascii="Segoe UI" w:hAnsi="Segoe UI"/>
      <w:i/>
      <w:iCs/>
      <w:color w:val="A8D08D" w:themeColor="accent6" w:themeTint="99"/>
      <w:sz w:val="20"/>
    </w:rPr>
  </w:style>
  <w:style w:type="character" w:styleId="IntenseReference">
    <w:name w:val="Intense Reference"/>
    <w:basedOn w:val="DefaultParagraphFont"/>
    <w:uiPriority w:val="32"/>
    <w:qFormat/>
    <w:rsid w:val="00E63265"/>
    <w:rPr>
      <w:b/>
      <w:bCs/>
      <w:smallCaps/>
      <w:color w:val="A8D08D" w:themeColor="accent6" w:themeTint="99"/>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570676">
      <w:bodyDiv w:val="1"/>
      <w:marLeft w:val="0"/>
      <w:marRight w:val="0"/>
      <w:marTop w:val="0"/>
      <w:marBottom w:val="0"/>
      <w:divBdr>
        <w:top w:val="none" w:sz="0" w:space="0" w:color="auto"/>
        <w:left w:val="none" w:sz="0" w:space="0" w:color="auto"/>
        <w:bottom w:val="none" w:sz="0" w:space="0" w:color="auto"/>
        <w:right w:val="none" w:sz="0" w:space="0" w:color="auto"/>
      </w:divBdr>
      <w:divsChild>
        <w:div w:id="880828064">
          <w:marLeft w:val="0"/>
          <w:marRight w:val="0"/>
          <w:marTop w:val="0"/>
          <w:marBottom w:val="0"/>
          <w:divBdr>
            <w:top w:val="none" w:sz="0" w:space="0" w:color="auto"/>
            <w:left w:val="none" w:sz="0" w:space="0" w:color="auto"/>
            <w:bottom w:val="none" w:sz="0" w:space="0" w:color="auto"/>
            <w:right w:val="none" w:sz="0" w:space="0" w:color="auto"/>
          </w:divBdr>
          <w:divsChild>
            <w:div w:id="1924338490">
              <w:marLeft w:val="0"/>
              <w:marRight w:val="0"/>
              <w:marTop w:val="0"/>
              <w:marBottom w:val="0"/>
              <w:divBdr>
                <w:top w:val="none" w:sz="0" w:space="0" w:color="auto"/>
                <w:left w:val="none" w:sz="0" w:space="0" w:color="auto"/>
                <w:bottom w:val="none" w:sz="0" w:space="0" w:color="auto"/>
                <w:right w:val="none" w:sz="0" w:space="0" w:color="auto"/>
              </w:divBdr>
            </w:div>
            <w:div w:id="360519206">
              <w:marLeft w:val="0"/>
              <w:marRight w:val="0"/>
              <w:marTop w:val="0"/>
              <w:marBottom w:val="0"/>
              <w:divBdr>
                <w:top w:val="none" w:sz="0" w:space="0" w:color="auto"/>
                <w:left w:val="none" w:sz="0" w:space="0" w:color="auto"/>
                <w:bottom w:val="none" w:sz="0" w:space="0" w:color="auto"/>
                <w:right w:val="none" w:sz="0" w:space="0" w:color="auto"/>
              </w:divBdr>
            </w:div>
            <w:div w:id="1019434909">
              <w:marLeft w:val="0"/>
              <w:marRight w:val="0"/>
              <w:marTop w:val="0"/>
              <w:marBottom w:val="0"/>
              <w:divBdr>
                <w:top w:val="none" w:sz="0" w:space="0" w:color="auto"/>
                <w:left w:val="none" w:sz="0" w:space="0" w:color="auto"/>
                <w:bottom w:val="none" w:sz="0" w:space="0" w:color="auto"/>
                <w:right w:val="none" w:sz="0" w:space="0" w:color="auto"/>
              </w:divBdr>
            </w:div>
            <w:div w:id="1183711271">
              <w:marLeft w:val="0"/>
              <w:marRight w:val="0"/>
              <w:marTop w:val="0"/>
              <w:marBottom w:val="0"/>
              <w:divBdr>
                <w:top w:val="none" w:sz="0" w:space="0" w:color="auto"/>
                <w:left w:val="none" w:sz="0" w:space="0" w:color="auto"/>
                <w:bottom w:val="none" w:sz="0" w:space="0" w:color="auto"/>
                <w:right w:val="none" w:sz="0" w:space="0" w:color="auto"/>
              </w:divBdr>
            </w:div>
            <w:div w:id="1394041223">
              <w:marLeft w:val="0"/>
              <w:marRight w:val="0"/>
              <w:marTop w:val="0"/>
              <w:marBottom w:val="0"/>
              <w:divBdr>
                <w:top w:val="none" w:sz="0" w:space="0" w:color="auto"/>
                <w:left w:val="none" w:sz="0" w:space="0" w:color="auto"/>
                <w:bottom w:val="none" w:sz="0" w:space="0" w:color="auto"/>
                <w:right w:val="none" w:sz="0" w:space="0" w:color="auto"/>
              </w:divBdr>
            </w:div>
            <w:div w:id="413237231">
              <w:marLeft w:val="0"/>
              <w:marRight w:val="0"/>
              <w:marTop w:val="0"/>
              <w:marBottom w:val="0"/>
              <w:divBdr>
                <w:top w:val="none" w:sz="0" w:space="0" w:color="auto"/>
                <w:left w:val="none" w:sz="0" w:space="0" w:color="auto"/>
                <w:bottom w:val="none" w:sz="0" w:space="0" w:color="auto"/>
                <w:right w:val="none" w:sz="0" w:space="0" w:color="auto"/>
              </w:divBdr>
            </w:div>
            <w:div w:id="455375214">
              <w:marLeft w:val="0"/>
              <w:marRight w:val="0"/>
              <w:marTop w:val="0"/>
              <w:marBottom w:val="0"/>
              <w:divBdr>
                <w:top w:val="none" w:sz="0" w:space="0" w:color="auto"/>
                <w:left w:val="none" w:sz="0" w:space="0" w:color="auto"/>
                <w:bottom w:val="none" w:sz="0" w:space="0" w:color="auto"/>
                <w:right w:val="none" w:sz="0" w:space="0" w:color="auto"/>
              </w:divBdr>
            </w:div>
            <w:div w:id="738671448">
              <w:marLeft w:val="0"/>
              <w:marRight w:val="0"/>
              <w:marTop w:val="0"/>
              <w:marBottom w:val="0"/>
              <w:divBdr>
                <w:top w:val="none" w:sz="0" w:space="0" w:color="auto"/>
                <w:left w:val="none" w:sz="0" w:space="0" w:color="auto"/>
                <w:bottom w:val="none" w:sz="0" w:space="0" w:color="auto"/>
                <w:right w:val="none" w:sz="0" w:space="0" w:color="auto"/>
              </w:divBdr>
            </w:div>
            <w:div w:id="1077440661">
              <w:marLeft w:val="0"/>
              <w:marRight w:val="0"/>
              <w:marTop w:val="0"/>
              <w:marBottom w:val="0"/>
              <w:divBdr>
                <w:top w:val="none" w:sz="0" w:space="0" w:color="auto"/>
                <w:left w:val="none" w:sz="0" w:space="0" w:color="auto"/>
                <w:bottom w:val="none" w:sz="0" w:space="0" w:color="auto"/>
                <w:right w:val="none" w:sz="0" w:space="0" w:color="auto"/>
              </w:divBdr>
            </w:div>
            <w:div w:id="1083143237">
              <w:marLeft w:val="0"/>
              <w:marRight w:val="0"/>
              <w:marTop w:val="0"/>
              <w:marBottom w:val="0"/>
              <w:divBdr>
                <w:top w:val="none" w:sz="0" w:space="0" w:color="auto"/>
                <w:left w:val="none" w:sz="0" w:space="0" w:color="auto"/>
                <w:bottom w:val="none" w:sz="0" w:space="0" w:color="auto"/>
                <w:right w:val="none" w:sz="0" w:space="0" w:color="auto"/>
              </w:divBdr>
            </w:div>
            <w:div w:id="635643325">
              <w:marLeft w:val="0"/>
              <w:marRight w:val="0"/>
              <w:marTop w:val="0"/>
              <w:marBottom w:val="0"/>
              <w:divBdr>
                <w:top w:val="none" w:sz="0" w:space="0" w:color="auto"/>
                <w:left w:val="none" w:sz="0" w:space="0" w:color="auto"/>
                <w:bottom w:val="none" w:sz="0" w:space="0" w:color="auto"/>
                <w:right w:val="none" w:sz="0" w:space="0" w:color="auto"/>
              </w:divBdr>
            </w:div>
            <w:div w:id="1550651828">
              <w:marLeft w:val="0"/>
              <w:marRight w:val="0"/>
              <w:marTop w:val="0"/>
              <w:marBottom w:val="0"/>
              <w:divBdr>
                <w:top w:val="none" w:sz="0" w:space="0" w:color="auto"/>
                <w:left w:val="none" w:sz="0" w:space="0" w:color="auto"/>
                <w:bottom w:val="none" w:sz="0" w:space="0" w:color="auto"/>
                <w:right w:val="none" w:sz="0" w:space="0" w:color="auto"/>
              </w:divBdr>
            </w:div>
            <w:div w:id="813565447">
              <w:marLeft w:val="0"/>
              <w:marRight w:val="0"/>
              <w:marTop w:val="0"/>
              <w:marBottom w:val="0"/>
              <w:divBdr>
                <w:top w:val="none" w:sz="0" w:space="0" w:color="auto"/>
                <w:left w:val="none" w:sz="0" w:space="0" w:color="auto"/>
                <w:bottom w:val="none" w:sz="0" w:space="0" w:color="auto"/>
                <w:right w:val="none" w:sz="0" w:space="0" w:color="auto"/>
              </w:divBdr>
            </w:div>
            <w:div w:id="1402290091">
              <w:marLeft w:val="0"/>
              <w:marRight w:val="0"/>
              <w:marTop w:val="0"/>
              <w:marBottom w:val="0"/>
              <w:divBdr>
                <w:top w:val="none" w:sz="0" w:space="0" w:color="auto"/>
                <w:left w:val="none" w:sz="0" w:space="0" w:color="auto"/>
                <w:bottom w:val="none" w:sz="0" w:space="0" w:color="auto"/>
                <w:right w:val="none" w:sz="0" w:space="0" w:color="auto"/>
              </w:divBdr>
            </w:div>
            <w:div w:id="351031118">
              <w:marLeft w:val="0"/>
              <w:marRight w:val="0"/>
              <w:marTop w:val="0"/>
              <w:marBottom w:val="0"/>
              <w:divBdr>
                <w:top w:val="none" w:sz="0" w:space="0" w:color="auto"/>
                <w:left w:val="none" w:sz="0" w:space="0" w:color="auto"/>
                <w:bottom w:val="none" w:sz="0" w:space="0" w:color="auto"/>
                <w:right w:val="none" w:sz="0" w:space="0" w:color="auto"/>
              </w:divBdr>
            </w:div>
            <w:div w:id="1999141561">
              <w:marLeft w:val="0"/>
              <w:marRight w:val="0"/>
              <w:marTop w:val="0"/>
              <w:marBottom w:val="0"/>
              <w:divBdr>
                <w:top w:val="none" w:sz="0" w:space="0" w:color="auto"/>
                <w:left w:val="none" w:sz="0" w:space="0" w:color="auto"/>
                <w:bottom w:val="none" w:sz="0" w:space="0" w:color="auto"/>
                <w:right w:val="none" w:sz="0" w:space="0" w:color="auto"/>
              </w:divBdr>
            </w:div>
            <w:div w:id="860127036">
              <w:marLeft w:val="0"/>
              <w:marRight w:val="0"/>
              <w:marTop w:val="0"/>
              <w:marBottom w:val="0"/>
              <w:divBdr>
                <w:top w:val="none" w:sz="0" w:space="0" w:color="auto"/>
                <w:left w:val="none" w:sz="0" w:space="0" w:color="auto"/>
                <w:bottom w:val="none" w:sz="0" w:space="0" w:color="auto"/>
                <w:right w:val="none" w:sz="0" w:space="0" w:color="auto"/>
              </w:divBdr>
            </w:div>
            <w:div w:id="1195535901">
              <w:marLeft w:val="0"/>
              <w:marRight w:val="0"/>
              <w:marTop w:val="0"/>
              <w:marBottom w:val="0"/>
              <w:divBdr>
                <w:top w:val="none" w:sz="0" w:space="0" w:color="auto"/>
                <w:left w:val="none" w:sz="0" w:space="0" w:color="auto"/>
                <w:bottom w:val="none" w:sz="0" w:space="0" w:color="auto"/>
                <w:right w:val="none" w:sz="0" w:space="0" w:color="auto"/>
              </w:divBdr>
            </w:div>
            <w:div w:id="95054293">
              <w:marLeft w:val="0"/>
              <w:marRight w:val="0"/>
              <w:marTop w:val="0"/>
              <w:marBottom w:val="0"/>
              <w:divBdr>
                <w:top w:val="none" w:sz="0" w:space="0" w:color="auto"/>
                <w:left w:val="none" w:sz="0" w:space="0" w:color="auto"/>
                <w:bottom w:val="none" w:sz="0" w:space="0" w:color="auto"/>
                <w:right w:val="none" w:sz="0" w:space="0" w:color="auto"/>
              </w:divBdr>
            </w:div>
            <w:div w:id="794982134">
              <w:marLeft w:val="0"/>
              <w:marRight w:val="0"/>
              <w:marTop w:val="0"/>
              <w:marBottom w:val="0"/>
              <w:divBdr>
                <w:top w:val="none" w:sz="0" w:space="0" w:color="auto"/>
                <w:left w:val="none" w:sz="0" w:space="0" w:color="auto"/>
                <w:bottom w:val="none" w:sz="0" w:space="0" w:color="auto"/>
                <w:right w:val="none" w:sz="0" w:space="0" w:color="auto"/>
              </w:divBdr>
            </w:div>
            <w:div w:id="1702046916">
              <w:marLeft w:val="0"/>
              <w:marRight w:val="0"/>
              <w:marTop w:val="0"/>
              <w:marBottom w:val="0"/>
              <w:divBdr>
                <w:top w:val="none" w:sz="0" w:space="0" w:color="auto"/>
                <w:left w:val="none" w:sz="0" w:space="0" w:color="auto"/>
                <w:bottom w:val="none" w:sz="0" w:space="0" w:color="auto"/>
                <w:right w:val="none" w:sz="0" w:space="0" w:color="auto"/>
              </w:divBdr>
            </w:div>
            <w:div w:id="1788312645">
              <w:marLeft w:val="0"/>
              <w:marRight w:val="0"/>
              <w:marTop w:val="0"/>
              <w:marBottom w:val="0"/>
              <w:divBdr>
                <w:top w:val="none" w:sz="0" w:space="0" w:color="auto"/>
                <w:left w:val="none" w:sz="0" w:space="0" w:color="auto"/>
                <w:bottom w:val="none" w:sz="0" w:space="0" w:color="auto"/>
                <w:right w:val="none" w:sz="0" w:space="0" w:color="auto"/>
              </w:divBdr>
            </w:div>
            <w:div w:id="453644755">
              <w:marLeft w:val="0"/>
              <w:marRight w:val="0"/>
              <w:marTop w:val="0"/>
              <w:marBottom w:val="0"/>
              <w:divBdr>
                <w:top w:val="none" w:sz="0" w:space="0" w:color="auto"/>
                <w:left w:val="none" w:sz="0" w:space="0" w:color="auto"/>
                <w:bottom w:val="none" w:sz="0" w:space="0" w:color="auto"/>
                <w:right w:val="none" w:sz="0" w:space="0" w:color="auto"/>
              </w:divBdr>
            </w:div>
            <w:div w:id="1345015422">
              <w:marLeft w:val="0"/>
              <w:marRight w:val="0"/>
              <w:marTop w:val="0"/>
              <w:marBottom w:val="0"/>
              <w:divBdr>
                <w:top w:val="none" w:sz="0" w:space="0" w:color="auto"/>
                <w:left w:val="none" w:sz="0" w:space="0" w:color="auto"/>
                <w:bottom w:val="none" w:sz="0" w:space="0" w:color="auto"/>
                <w:right w:val="none" w:sz="0" w:space="0" w:color="auto"/>
              </w:divBdr>
            </w:div>
            <w:div w:id="1558978762">
              <w:marLeft w:val="0"/>
              <w:marRight w:val="0"/>
              <w:marTop w:val="0"/>
              <w:marBottom w:val="0"/>
              <w:divBdr>
                <w:top w:val="none" w:sz="0" w:space="0" w:color="auto"/>
                <w:left w:val="none" w:sz="0" w:space="0" w:color="auto"/>
                <w:bottom w:val="none" w:sz="0" w:space="0" w:color="auto"/>
                <w:right w:val="none" w:sz="0" w:space="0" w:color="auto"/>
              </w:divBdr>
            </w:div>
            <w:div w:id="1891073230">
              <w:marLeft w:val="0"/>
              <w:marRight w:val="0"/>
              <w:marTop w:val="0"/>
              <w:marBottom w:val="0"/>
              <w:divBdr>
                <w:top w:val="none" w:sz="0" w:space="0" w:color="auto"/>
                <w:left w:val="none" w:sz="0" w:space="0" w:color="auto"/>
                <w:bottom w:val="none" w:sz="0" w:space="0" w:color="auto"/>
                <w:right w:val="none" w:sz="0" w:space="0" w:color="auto"/>
              </w:divBdr>
            </w:div>
            <w:div w:id="1156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744">
      <w:bodyDiv w:val="1"/>
      <w:marLeft w:val="0"/>
      <w:marRight w:val="0"/>
      <w:marTop w:val="0"/>
      <w:marBottom w:val="0"/>
      <w:divBdr>
        <w:top w:val="none" w:sz="0" w:space="0" w:color="auto"/>
        <w:left w:val="none" w:sz="0" w:space="0" w:color="auto"/>
        <w:bottom w:val="none" w:sz="0" w:space="0" w:color="auto"/>
        <w:right w:val="none" w:sz="0" w:space="0" w:color="auto"/>
      </w:divBdr>
    </w:div>
    <w:div w:id="137738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aghaba\AppData\Local\Temp\Simplified%20Functional%20Spe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59ad09b-ca20-443a-8ef1-d677252d424e">
      <UserInfo>
        <DisplayName>Nancy Perry</DisplayName>
        <AccountId>19</AccountId>
        <AccountType/>
      </UserInfo>
      <UserInfo>
        <DisplayName>Ian Todd</DisplayName>
        <AccountId>20</AccountId>
        <AccountType/>
      </UserInfo>
      <UserInfo>
        <DisplayName>Tony Seeley</DisplayName>
        <AccountId>21</AccountId>
        <AccountType/>
      </UserInfo>
      <UserInfo>
        <DisplayName>Aaron Woodman</DisplayName>
        <AccountId>22</AccountId>
        <AccountType/>
      </UserInfo>
      <UserInfo>
        <DisplayName>Karen Djoury</DisplayName>
        <AccountId>23</AccountId>
        <AccountType/>
      </UserInfo>
      <UserInfo>
        <DisplayName>Praveen Rutnam</DisplayName>
        <AccountId>24</AccountId>
        <AccountType/>
      </UserInfo>
      <UserInfo>
        <DisplayName>Nishitha Sannala</DisplayName>
        <AccountId>25</AccountId>
        <AccountType/>
      </UserInfo>
      <UserInfo>
        <DisplayName>Peter Bergler</DisplayName>
        <AccountId>26</AccountId>
        <AccountType/>
      </UserInfo>
      <UserInfo>
        <DisplayName>Joe Munko</DisplayName>
        <AccountId>27</AccountId>
        <AccountType/>
      </UserInfo>
      <UserInfo>
        <DisplayName>Jill Campbell</DisplayName>
        <AccountId>18</AccountId>
        <AccountType/>
      </UserInfo>
      <UserInfo>
        <DisplayName>John Cable</DisplayName>
        <AccountId>28</AccountId>
        <AccountType/>
      </UserInfo>
      <UserInfo>
        <DisplayName>Evan Goldring</DisplayName>
        <AccountId>29</AccountId>
        <AccountType/>
      </UserInfo>
      <UserInfo>
        <DisplayName>Michael Raschko</DisplayName>
        <AccountId>30</AccountId>
        <AccountType/>
      </UserInfo>
      <UserInfo>
        <DisplayName>Mark Budash</DisplayName>
        <AccountId>31</AccountId>
        <AccountType/>
      </UserInfo>
      <UserInfo>
        <DisplayName>Don Box</DisplayName>
        <AccountId>32</AccountId>
        <AccountType/>
      </UserInfo>
      <UserInfo>
        <DisplayName>Pablo Serrano</DisplayName>
        <AccountId>17513</AccountId>
        <AccountType/>
      </UserInfo>
      <UserInfo>
        <DisplayName>Sara Norris</DisplayName>
        <AccountId>58060</AccountId>
        <AccountType/>
      </UserInfo>
      <UserInfo>
        <DisplayName>Martin Alegria</DisplayName>
        <AccountId>59413</AccountId>
        <AccountType/>
      </UserInfo>
      <UserInfo>
        <DisplayName>Pablo Ruiz</DisplayName>
        <AccountId>59411</AccountId>
        <AccountType/>
      </UserInfo>
    </SharedWithUsers>
    <Doc_x0020_Status xmlns="4f782983-1679-4f8f-93ec-069337b0fc1f">Draft</Doc_x0020_Status>
    <VSO_x0020_ID xmlns="4f782983-1679-4f8f-93ec-069337b0fc1f" xsi:nil="true"/>
    <Keyword xmlns="4f782983-1679-4f8f-93ec-069337b0fc1f" xsi:nil="true"/>
    <Product_x0020_Family xmlns="4f782983-1679-4f8f-93ec-069337b0fc1f">Windows</Product_x0020_Family>
    <Owner xmlns="4f782983-1679-4f8f-93ec-069337b0fc1f">
      <UserInfo>
        <DisplayName>Anthony Kinsey</DisplayName>
        <AccountId>4437</AccountId>
        <AccountType/>
      </UserInfo>
    </Owner>
    <Area_x0020_Path xmlns="4f782983-1679-4f8f-93ec-069337b0fc1f">Undefined</Area_x0020_Path>
    <Product xmlns="4f782983-1679-4f8f-93ec-069337b0fc1f">Windows</Product>
    <URL xmlns="4f782983-1679-4f8f-93ec-069337b0fc1f">
      <Url xsi:nil="true"/>
      <Description xsi:nil="true"/>
    </URL>
    <Doc_x0020_Type xmlns="4f782983-1679-4f8f-93ec-069337b0fc1f">Functional Spec</Doc_x0020_Type>
    <Release xmlns="4f782983-1679-4f8f-93ec-069337b0fc1f">Vibranium</Rele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D52A76357D3841928460B0B3942A45" ma:contentTypeVersion="13" ma:contentTypeDescription="Create a new document." ma:contentTypeScope="" ma:versionID="9c81ef6f9874f1f23d2be748d7c6c5ab">
  <xsd:schema xmlns:xsd="http://www.w3.org/2001/XMLSchema" xmlns:xs="http://www.w3.org/2001/XMLSchema" xmlns:p="http://schemas.microsoft.com/office/2006/metadata/properties" xmlns:ns2="a59ad09b-ca20-443a-8ef1-d677252d424e" xmlns:ns3="4f782983-1679-4f8f-93ec-069337b0fc1f" targetNamespace="http://schemas.microsoft.com/office/2006/metadata/properties" ma:root="true" ma:fieldsID="31b58ef6f9fa02cf80eebf7797bf87e2" ns2:_="" ns3:_="">
    <xsd:import namespace="a59ad09b-ca20-443a-8ef1-d677252d424e"/>
    <xsd:import namespace="4f782983-1679-4f8f-93ec-069337b0fc1f"/>
    <xsd:element name="properties">
      <xsd:complexType>
        <xsd:sequence>
          <xsd:element name="documentManagement">
            <xsd:complexType>
              <xsd:all>
                <xsd:element ref="ns2:SharedWithUsers" minOccurs="0"/>
                <xsd:element ref="ns2:SharedWithDetails" minOccurs="0"/>
                <xsd:element ref="ns3:Doc_x0020_Status"/>
                <xsd:element ref="ns3:URL" minOccurs="0"/>
                <xsd:element ref="ns3:Owner" minOccurs="0"/>
                <xsd:element ref="ns3:Area_x0020_Path" minOccurs="0"/>
                <xsd:element ref="ns3:Doc_x0020_Type"/>
                <xsd:element ref="ns3:Keyword" minOccurs="0"/>
                <xsd:element ref="ns3:Product" minOccurs="0"/>
                <xsd:element ref="ns3:Product_x0020_Family" minOccurs="0"/>
                <xsd:element ref="ns3:Release" minOccurs="0"/>
                <xsd:element ref="ns3:VS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782983-1679-4f8f-93ec-069337b0fc1f" elementFormDefault="qualified">
    <xsd:import namespace="http://schemas.microsoft.com/office/2006/documentManagement/types"/>
    <xsd:import namespace="http://schemas.microsoft.com/office/infopath/2007/PartnerControls"/>
    <xsd:element name="Doc_x0020_Status" ma:index="10"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URL" ma:index="11"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Owner" ma:index="12"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rea_x0020_Path" ma:index="13" nillable="true" ma:displayName="Area Path" ma:default="Undefined" ma:format="Dropdown" ma:internalName="Area_x0020_Path">
      <xsd:simpleType>
        <xsd:restriction base="dms:Choice">
          <xsd:enumeration value="Analog"/>
          <xsd:enumeration value="Analog\AES"/>
          <xsd:enumeration value="Analog\DDE"/>
          <xsd:enumeration value="Analog\Design"/>
          <xsd:enumeration value="Analog\Hololens"/>
          <xsd:enumeration value="Analog\NUI"/>
          <xsd:enumeration value="Analog\Platform"/>
          <xsd:enumeration value="Analog\PPI"/>
          <xsd:enumeration value="Analog\QES"/>
          <xsd:enumeration value="Analog\Science"/>
          <xsd:enumeration value="Analog\Team Edition"/>
          <xsd:enumeration value="CORE-OS Core\Base"/>
          <xsd:enumeration value="CORE-OS Core\Base\BK – Base Kernel"/>
          <xsd:enumeration value="CORE-OS Core\Base\BPT – Base Platform Technologies"/>
          <xsd:enumeration value="CORE-OS Core\Base\HVQ – Hyper-V Quality"/>
          <xsd:enumeration value="CORE-OS Core\Base\HYP-Virtualization"/>
          <xsd:enumeration value="CORE-OS Core\Base\HYP-Virtualization\LOW-Linux on Windows\LXSS"/>
          <xsd:enumeration value="CORE-OS Core\DATA"/>
          <xsd:enumeration value="CORE-OS Core\DATA\CDS-Core Data Science"/>
          <xsd:enumeration value="CORE-OS Core\DATA\DII-Data Integration and Insights"/>
          <xsd:enumeration value="CORE-OS Core\DATA\MC-Mission Control"/>
          <xsd:enumeration value="CORE-OS Core\DCP-Design and Content Publishing"/>
          <xsd:enumeration value="CORE-OS Core\DCP-Design and Content Publishing\Assets"/>
          <xsd:enumeration value="CORE-OS Core\DCP-Design and Content Publishing\Cpub-OSG Cpub"/>
          <xsd:enumeration value="CORE-OS Core\DCP-Design and Content Publishing\DAA-Design Agenda Activation"/>
          <xsd:enumeration value="CORE-OS Core\DCP-Design and Content Publishing\DEP - Controls and Patterns"/>
          <xsd:enumeration value="CORE-OS Core\DCP-Design and Content Publishing\Design Integration"/>
          <xsd:enumeration value="CORE-OS Core\DCP-Design and Content Publishing\Design Workshop"/>
          <xsd:enumeration value="CORE-OS Core\DCP-Design and Content Publishing\DesignPerf-Design Performance"/>
          <xsd:enumeration value="CORE-OS Core\DCP-Design and Content Publishing\IoT-Internet of Things"/>
          <xsd:enumeration value="CORE-OS Core\DCP-Design and Content Publishing\PPI-Metro Design"/>
          <xsd:enumeration value="CORE-OS Core\DCP-Design and Content Publishing\PTP-PC, Tablet, Phone"/>
          <xsd:enumeration value="CORE-OS Core\DCP-Design and Content Publishing\Services-Cloud Services"/>
          <xsd:enumeration value="CORE-OS Core\DCP-Design and Content Publishing\UX Architect"/>
          <xsd:enumeration value="CORE-OS Core\DCP-Design and Content Publishing\Wearables"/>
          <xsd:enumeration value="CORE-OS Core\DCP-Design and Content Publishing\Xbox-Xbox+TV+PPI"/>
          <xsd:enumeration value="CORE-OS Core\DevPartners\Cloud Identity"/>
          <xsd:enumeration value="CORE-OS Core\DevPartners\Cloud Identity\Azure Active Directory"/>
          <xsd:enumeration value="CORE-OS Core\DevPartners\Cloud Identity\Microsoft Account"/>
          <xsd:enumeration value="CORE-OS Core\DEP-Developer Ecosystem Platform"/>
          <xsd:enumeration value="CORE-OS Core\DEP-Developer Ecosystem Platform\ACI-App and Cloud Interaction"/>
          <xsd:enumeration value="CORE-OS Core\DEP-Developer Ecosystem Platform\ADEX-App Deployment and Execution"/>
          <xsd:enumeration value="CORE-OS Core\DEP-Developer Ecosystem Platform\APT - Application Platform and Tools"/>
          <xsd:enumeration value="CORE-OS Core\DEP-Developer Ecosystem Platform\APX - Android Platform Experience"/>
          <xsd:enumeration value="CORE-OS Core\DEP-Developer Ecosystem Platform\ASDX - Android Services and Developer Experience"/>
          <xsd:enumeration value="CORE-OS Core\DEP-Developer Ecosystem Platform\COMP-Composition"/>
          <xsd:enumeration value="CORE-OS Core\DEP-Developer Ecosystem Platform\DART-Developer Tools and Runtimes"/>
          <xsd:enumeration value="CORE-OS Core\DEP-Developer Ecosystem Platform\DEV-ES"/>
          <xsd:enumeration value="CORE-OS Core\DEP-Developer Ecosystem Platform\EnF-Ecosystem and Frameworks"/>
          <xsd:enumeration value="CORE-OS Core\DEP-Developer Ecosystem Platform\IP-Input Platform"/>
          <xsd:enumeration value="CORE-OS Core\DEP-Developer Ecosystem Platform\Islandwood"/>
          <xsd:enumeration value="CORE-OS Core\DEP-Developer Ecosystem Platform\Q - ASDX - Android Services and Developer Experience"/>
          <xsd:enumeration value="CORE-OS Core\DEP-Developer Ecosystem Platform\Q - Developer Platform Insights"/>
          <xsd:enumeration value="CORE-OS Core\DEP-Developer Ecosystem Platform\Q - FUND - Android Fundamentals and Data"/>
          <xsd:enumeration value="CORE-OS Core\DEP-Developer Ecosystem Platform\Q - Fundamentals and Data"/>
          <xsd:enumeration value="CORE-OS Core\DEP-Developer Ecosystem Platform\Q - Interaction"/>
          <xsd:enumeration value="CORE-OS Core\DEP-Developer Ecosystem Platform\Q - Universal App Platform"/>
          <xsd:enumeration value="CORE-OS Core\DEP-Developer Ecosystem Platform\Q – APX – Android Platform and Experience"/>
          <xsd:enumeration value="CORE-OS Core\DEP-Developer Ecosystem Platform\UXP-User Experience Platform"/>
          <xsd:enumeration value="CORE-OS Core\PCE-Partner and Customer Engagement"/>
          <xsd:enumeration value="CORE-OS Core\PCE-Partner and Customer Engagement\CE-Customer Enablement"/>
          <xsd:enumeration value="CORE-OS Core\PCE-Partner and Customer Engagement\DR-Design Research"/>
          <xsd:enumeration value="CORE-OS Core\PCE-Partner and Customer Engagement\Loc-Localization"/>
          <xsd:enumeration value="CORE-OS Core\PCE-Partner and Customer Engagement\MI-Market Intelligence"/>
          <xsd:enumeration value="CORE-OS Core\PCE-Partner and Customer Engagement\O3-OEM, ODM, Operator"/>
          <xsd:enumeration value="CORE-OS Core\PCE-Partner and Customer Engagement\PE-Partner Enablement"/>
          <xsd:enumeration value="CORE-OS Core\PCE-Partner and Customer Engagement\SPiCE-Silicon, Peripheral and Component Enablement"/>
          <xsd:enumeration value="CORE-OS Core\PCE-Partner and Customer Engagement\TAS-Tools and Services"/>
          <xsd:enumeration value="CORE-OS Core\ES-Engineering Systems"/>
          <xsd:enumeration value="CORE-OS Core\ES-Engineering Systems\BLD-Build"/>
          <xsd:enumeration value="CORE-OS Core\ES-Engineering Systems\EEQ-Engineering Experience Quality"/>
          <xsd:enumeration value="CORE-OS Core\ES-Engineering Systems\EL-Engineering Lifecycle"/>
          <xsd:enumeration value="CORE-OS Core\ES-Engineering Systems\EMQ - Engineering Metrics and Quality"/>
          <xsd:enumeration value="CORE-OS Core\ES-Engineering Systems\ENG-Engineering Services"/>
          <xsd:enumeration value="CORE-OS Core\ES-Engineering Systems\ESFD-Fundamentals and Data"/>
          <xsd:enumeration value="CORE-OS Core\ES-Engineering Systems\Initiatives"/>
          <xsd:enumeration value="CORE-OS Core\ES-Engineering Systems\OPS-Operations"/>
          <xsd:enumeration value="CORE-OS Core\ES-Engineering Systems\QBI-Quality Built-In"/>
          <xsd:enumeration value="CORE-OS Core\ES-Engineering Systems\STREAM-Stream Engineering"/>
          <xsd:enumeration value="CORE-OS Core\ES-Engineering Systems\WI - Windows Insider"/>
          <xsd:enumeration value="CORE-OS Core\ES-Engineering Systems\WVF-Wavefront"/>
          <xsd:enumeration value="CORE-OS Core\ES-Engineering Systems\XES-Xbox Engineering Systems"/>
          <xsd:enumeration value="CORE-OS Core\EnS-Enterprise and Security"/>
          <xsd:enumeration value="CORE-OS Core\EnS-Enterprise and Security\DevSec-Device Security"/>
          <xsd:enumeration value="CORE-OS Core\EnS-Enterprise and Security\EMD-Enterprise Management and Deployment"/>
          <xsd:enumeration value="CORE-OS Core\EnS-Enterprise and Security\EMProdS-Enterprise Management and Productivity Scenarios"/>
          <xsd:enumeration value="CORE-OS Core\EnS-Enterprise and Security\EnSFun-Fundamentals and Data"/>
          <xsd:enumeration value="CORE-OS Core\EnS-Enterprise and Security\ET-Enterprise TAP"/>
          <xsd:enumeration value="CORE-OS Core\EnS-Enterprise and Security\GRC-Governance, Risk and Compliance"/>
          <xsd:enumeration value="CORE-OS Core\EnS-Enterprise and Security\IDS-Identity and Data Security"/>
          <xsd:enumeration value="CORE-OS Core\EnS-Enterprise and Security\Mgmt-OS Management"/>
          <xsd:enumeration value="CORE-OS Core\EnS-Enterprise and Security\OSS-OS Security"/>
          <xsd:enumeration value="CORE-OS Core\EnS-Enterprise and Security\PlayReady"/>
          <xsd:enumeration value="CORE-OS Core\EnS-Enterprise and Security\SecAssure-Security Assurance"/>
          <xsd:enumeration value="CORE-OS Core\EnS-Enterprise and Security\SecOps-Security Operations"/>
          <xsd:enumeration value="CORE-OS Core\EnS-Enterprise and Security\Security Services"/>
          <xsd:enumeration value="CORE-OS Core\EnS-Enterprise and Security\SP-Safety Platform"/>
          <xsd:enumeration value="CORE-OS Core\EnS-Enterprise and Security\Windows Cyber Defense"/>
          <xsd:enumeration value="CORE-OS Core\EnS-Enterprise and Security\Windows Defender"/>
          <xsd:enumeration value="CORE-OS Core\FUN-Fundamentals"/>
          <xsd:enumeration value="CORE-OS Core\FUN-Fundamentals\Compat-Compatibility"/>
          <xsd:enumeration value="CORE-OS Core\FUN-Fundamentals\Deployment"/>
          <xsd:enumeration value="CORE-OS Core\FUN-Fundamentals\Health and Feedback Investigations"/>
          <xsd:enumeration value="CORE-OS Core\FUN-Fundamentals\IDT-Instrumentation and Diagnostic Tools"/>
          <xsd:enumeration value="CORE-OS Core\FUN-Fundamentals\PH-Platform Health"/>
          <xsd:enumeration value="CORE-OS Core\FUN-Fundamentals\SWAT- Strikeforce, Workloads And Telemetry"/>
          <xsd:enumeration value="CORE-OS Core\FUN-Fundamentals\WaaS Flight Feedback"/>
          <xsd:enumeration value="CORE-OS Core\FUN-Fundamentals\WaaS Flighting Capability"/>
          <xsd:enumeration value="CORE-OS Core\GSL-Global Services Localization"/>
          <xsd:enumeration value="CORE-OS Core\GSL-Global Services Localization\Business Tools"/>
          <xsd:enumeration value="CORE-OS Core\GSL-Global Services Localization\Ingestion and Workflow"/>
          <xsd:enumeration value="CORE-OS Core\GSL-Global Services Localization\Quality Engineering"/>
          <xsd:enumeration value="CORE-OS Core\GSL-Global Services Localization\Translation Systems"/>
          <xsd:enumeration value="CORE-OS Core\IOT-Internet Of Things"/>
          <xsd:enumeration value="CORE-OS Core\IOT-Internet Of Things\Cli-Client"/>
          <xsd:enumeration value="CORE-OS Core\IOT-Internet Of Things\FUN-Fundamentals and Data Science"/>
          <xsd:enumeration value="CORE-OS Core\IOT-Internet Of Things\Mak-Maker"/>
          <xsd:enumeration value="CORE-OS Core\MWaaS"/>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iArch - Silicon Architectures"/>
          <xsd:enumeration value="CORE-OS Core\SiGMa-Silicon, Graphics and Media\SiPlat - Silicon Platform"/>
          <xsd:enumeration value="CORE-OS Core\SNaP-Storage, Networking and Peripherals"/>
          <xsd:enumeration value="CORE-OS Core\SNaP-Storage, Networking and Peripherals\CaP-Connectivity and Print"/>
          <xsd:enumeration value="CORE-OS Core\SNaP-Storage, Networking and Peripherals\CEC-Cloud and Enterprise Connectivity"/>
          <xsd:enumeration value="CORE-OS Core\SNaP-Storage, Networking and Peripherals\DFM-Data Foundation and Management"/>
          <xsd:enumeration value="CORE-OS Core\SNaP-Storage, Networking and Peripherals\Dnet-Datacenter Networking and Platform"/>
          <xsd:enumeration value="CORE-OS Core\SNaP-Storage, Networking and Peripherals\MobCon-Mobile Connectivity"/>
          <xsd:enumeration value="CORE-OS Core\SNaP-Storage, Networking and Peripherals\Peripherals"/>
          <xsd:enumeration value="CORE-OS Core\SNaP-Storage, Networking and Peripherals\SFP-Storage, File Systems and Protection"/>
          <xsd:enumeration value="CORE-OS Core\SNaP-Storage, Networking and Peripherals\Wicore-Wireless and Core Connectivity"/>
          <xsd:enumeration value="CORE-OS Core\STACK"/>
          <xsd:enumeration value="CORE-OS Core\STACK\CoreNet"/>
          <xsd:enumeration value="CORE-OS Core\STACK\IoT"/>
          <xsd:enumeration value="CORE-OS Core\STACK\Mobile Connectivity"/>
          <xsd:enumeration value="CORE-OS Core\STACK\Print, Connectivity, Services (PCS)"/>
          <xsd:enumeration value="CORE-OS Core\STACK\Band"/>
          <xsd:enumeration value="CORE-OS Core\STACK\CEC-Cloud and Enterprise Connectivity"/>
          <xsd:enumeration value="CORE-OS Core\STACK\CET – Connected Everyday Things"/>
          <xsd:enumeration value="CORE-OS Core\STACK\CSCore-Client Sync Core"/>
          <xsd:enumeration value="CORE-OS Core\STACK\FunDS"/>
          <xsd:enumeration value="CORE-OS Core\STACK\MobCon-Mobile Connectivity"/>
          <xsd:enumeration value="CORE-OS Core\STACK\PER-Peripherals"/>
          <xsd:enumeration value="CORE-OS Core\STACK\SFS-Storage and File Systems"/>
          <xsd:enumeration value="CORE-OS Core\STACK\SNQ-STACK Networking Quality"/>
          <xsd:enumeration value="CORE-OS Core\STACK\Wicore-Wireless and Core Connectivity"/>
          <xsd:enumeration value="CORE-OS Core\WPT-Web Platform"/>
          <xsd:enumeration value="CORE-OS Core\WPT-Web Platform\Chakra Javascript Engine"/>
          <xsd:enumeration value="CORE-OS Core\WPT-Web Platform\COMP-Rendering and Composition"/>
          <xsd:enumeration value="CORE-OS Core\WPT-Web Platform\DOM-Core DOM Tree and Performance"/>
          <xsd:enumeration value="CORE-OS Core\WPT-Web Platform\ECO-Web Developer Ecosystem"/>
          <xsd:enumeration value="CORE-OS Core\WPT-Web Platform\EIP-Extensibility and Input Platform"/>
          <xsd:enumeration value="CORE-OS Core\WPT-Web Platform\HPI-HTML Platform Infrastructure"/>
          <xsd:enumeration value="CORE-OS Core\WPT-Web Platform\INTEROP-Broken Sites"/>
          <xsd:enumeration value="CORE-OS Core\WPT-Web Platform\LAY-Layout"/>
          <xsd:enumeration value="CORE-OS Core\WPT-Web Platform\Legacy Script Engines"/>
          <xsd:enumeration value="CORE-OS Core\WPT-Web Platform\MSCAN-Media Storage, Crypto, Audio and Networking"/>
          <xsd:enumeration value="CORE-OS Core\WPT-Web Platform\MSIT Outreach"/>
          <xsd:enumeration value="CORE-OS Core\WPT-Web Platform\PERF-Performance and Graphics"/>
          <xsd:enumeration value="CORE-OS Core\WPT-Web Platform\Platform Security"/>
          <xsd:enumeration value="CORE-OS Core\WPT-Web Platform\POM-Platform Object Model"/>
          <xsd:enumeration value="CORE-OS Core\WPT-Web Platform\Q - Enterprise and Security"/>
          <xsd:enumeration value="CORE-OS Core\WPT-Web Platform\Q - Fast, Lean, Reliable"/>
          <xsd:enumeration value="CORE-OS Core\WPT-Web Platform\Q - Get Current"/>
          <xsd:enumeration value="CORE-OS Core\WPT-Web Platform\Q - IEPortal"/>
          <xsd:enumeration value="CORE-OS Core\WPT-Web Platform\Q - Interop"/>
          <xsd:enumeration value="CORE-OS Core\WPT-Web Platform\Q - Rich and Fluid Presentation"/>
          <xsd:enumeration value="CORE-OS Core\WPT-Web Platform\Q - Streaming, Media and Gaming"/>
          <xsd:enumeration value="CORE-OS Core\WPT-Web Platform\Q - Universal Apps"/>
          <xsd:enumeration value="CORE-OS Core\WPT-Web Platform\Q - User Feedback"/>
          <xsd:enumeration value="CORE-OS Core\WPT-Web Platform\Telemetry Infrastructure"/>
          <xsd:enumeration value="CORE-OS Core\WPT-Web Platform\TIE-Text Input and Editing"/>
          <xsd:enumeration value="CORE-OS Core\WPT-Web Platform\WAF-WebApps and Frameworks"/>
          <xsd:enumeration value="CORE-OS Core\WSD-Windows Servicing and Delivery"/>
          <xsd:enumeration value="PTP-PC, Tablet and Phone\Apps"/>
          <xsd:enumeration value="PTP-PC, Tablet and Phone\Apps\App Upgrade"/>
          <xsd:enumeration value="PTP-PC, Tablet and Phone\Apps\AppsPilot (Selfhost Program)"/>
          <xsd:enumeration value="PTP-PC, Tablet and Phone\Apps\BigPark"/>
          <xsd:enumeration value="PTP-PC, Tablet and Phone\Apps\COMM-Communications"/>
          <xsd:enumeration value="PTP-PC, Tablet and Phone\Apps\Design"/>
          <xsd:enumeration value="PTP-PC, Tablet and Phone\Apps\Edge"/>
          <xsd:enumeration value="PTP-PC, Tablet and Phone\Apps\ENT SE"/>
          <xsd:enumeration value="PTP-PC, Tablet and Phone\Apps\FM Radio"/>
          <xsd:enumeration value="PTP-PC, Tablet and Phone\Apps\IEA-Internet Explorer (IE) App"/>
          <xsd:enumeration value="PTP-PC, Tablet and Phone\Apps\Install or Update (bugs to be ported to OSGS)"/>
          <xsd:enumeration value="PTP-PC, Tablet and Phone\Apps\MAPS-Maps"/>
          <xsd:enumeration value="PTP-PC, Tablet and Phone\Apps\Music, Movies and TV"/>
          <xsd:enumeration value="PTP-PC, Tablet and Phone\Apps\No Owner"/>
          <xsd:enumeration value="PTP-PC, Tablet and Phone\Apps\People"/>
          <xsd:enumeration value="PTP-PC, Tablet and Phone\Apps\PHOTO-Photos"/>
          <xsd:enumeration value="PTP-PC, Tablet and Phone\Apps\Podcasts"/>
          <xsd:enumeration value="PTP-PC, Tablet and Phone\Apps\Q - Apps Fun and Data"/>
          <xsd:enumeration value="PTP-PC, Tablet and Phone\Apps\Release Management"/>
          <xsd:enumeration value="PTP-PC, Tablet and Phone\Apps\SAS-1PS"/>
          <xsd:enumeration value="PTP-PC, Tablet and Phone\Apps\SAS-Strategic App Studio"/>
          <xsd:enumeration value="PTP-PC, Tablet and Phone\Apps\Store (bugs to ported to OSGS)"/>
          <xsd:enumeration value="PTP-PC, Tablet and Phone\China"/>
          <xsd:enumeration value="PTP-PC, Tablet and Phone\China\PC Upgrade"/>
          <xsd:enumeration value="PTP-PC, Tablet and Phone\China\Phone Experience"/>
          <xsd:enumeration value="PTP-PC, Tablet and Phone\China\Cross Device Experience"/>
          <xsd:enumeration value="PTP-PC, Tablet and Phone\China\CHS IME"/>
          <xsd:enumeration value="PTP-PC, Tablet and Phone\Shell"/>
          <xsd:enumeration value="PTP-PC, Tablet and Phone\Shell\AE-Asia Experience"/>
          <xsd:enumeration value="PTP-PC, Tablet and Phone\Shell\AIE-Asian Input Experience"/>
          <xsd:enumeration value="PTP-PC, Tablet and Phone\Shell\CDE-Connected Device Experiences"/>
          <xsd:enumeration value="PTP-PC, Tablet and Phone\Shell\COIN-COIN"/>
          <xsd:enumeration value="PTP-PC, Tablet and Phone\Shell\Continuum"/>
          <xsd:enumeration value="PTP-PC, Tablet and Phone\Shell\CoreUX"/>
          <xsd:enumeration value="PTP-PC, Tablet and Phone\Shell\Cortana-Cortana"/>
          <xsd:enumeration value="PTP-PC, Tablet and Phone\Shell\Design"/>
          <xsd:enumeration value="PTP-PC, Tablet and Phone\Shell\DESK-Desktop User Experience"/>
          <xsd:enumeration value="PTP-PC, Tablet and Phone\Shell\DICE-Peripheral Device Experience"/>
          <xsd:enumeration value="PTP-PC, Tablet and Phone\Shell\Hub"/>
          <xsd:enumeration value="PTP-PC, Tablet and Phone\Shell\IM-Instantly Mine"/>
          <xsd:enumeration value="PTP-PC, Tablet and Phone\Shell\Interact"/>
          <xsd:enumeration value="PTP-PC, Tablet and Phone\Shell\MOB-Mobile Shell"/>
          <xsd:enumeration value="PTP-PC, Tablet and Phone\Shell\Q - AIE"/>
          <xsd:enumeration value="PTP-PC, Tablet and Phone\Shell\Q - CAST"/>
          <xsd:enumeration value="PTP-PC, Tablet and Phone\Shell\Q - COIN"/>
          <xsd:enumeration value="PTP-PC, Tablet and Phone\Shell\Q - MDI"/>
          <xsd:enumeration value="PTP-PC, Tablet and Phone\Shell\Q - SHELLFUN"/>
          <xsd:enumeration value="PTP-PC, Tablet and Phone\Shell\Q - XDX"/>
          <xsd:enumeration value="PTP-PC, Tablet and Phone\Shell\Quality Driven Engineering"/>
          <xsd:enumeration value="PTP-PC, Tablet and Phone\Shell\Quick"/>
          <xsd:enumeration value="PTP-PC, Tablet and Phone\Shell\STIG-Text Input"/>
          <xsd:enumeration value="PTP-PC, Tablet and Phone\Shell\Windows Internal Libraries (wil)"/>
          <xsd:enumeration value="PTP-PC, Tablet and Phone\Shell\zL1L2Branch"/>
          <xsd:enumeration value="CORE-OS Core\SUR-Surface"/>
          <xsd:enumeration value="OSGS-OSG Services\UniStore"/>
          <xsd:enumeration value="OSGS-OSG Services\UniStore\DES-Data and Engineering Services"/>
          <xsd:enumeration value="OSGS-OSG Services\UniStore\DES-Data and Engineering Services\EPIC"/>
          <xsd:enumeration value="OSGS-OSG Services\UniStore\DES-Data and Engineering Services\EPIC\E2E Scenarios"/>
          <xsd:enumeration value="OSGS-OSG Services\UniStore\DES-Data and Engineering Services\EPIC\Integration and Diagnostic Tools"/>
          <xsd:enumeration value="OSGS-OSG Services\UniStore\DES-Data and Engineering Services\EPIC\Performance and Capacity"/>
          <xsd:enumeration value="OSGS-OSG Services\UniStore\DES-Data and Engineering Services\EPIC\Platform Services"/>
          <xsd:enumeration value="OSGS-OSG Services\UniStore\DES-Data and Engineering Services\EPIC\Platform Services\Xpander"/>
          <xsd:enumeration value="OSGS-OSG Services\UniStore\Developer and Partner Services"/>
          <xsd:enumeration value="OSGS-OSG Services\UniStore\Developer and Partner Services\BLR"/>
          <xsd:enumeration value="OSGS-OSG Services\UniStore\Developer and Partner Services\EMT"/>
          <xsd:enumeration value="OSGS-OSG Services\UniStore\Developer and Partner Services\ICH"/>
          <xsd:enumeration value="OSGS-OSG Services\UniStore\Developer and Partner Services\RPE"/>
          <xsd:enumeration value="OSGS-OSG Services\UniStore\Developer and Seller Ecosystem"/>
          <xsd:enumeration value="OSGS-OSG Services\UniStore\Developer and Seller Ecosystem\BLR"/>
          <xsd:enumeration value="OSGS-OSG Services\UniStore\Developer and Seller Ecosystem\EMT"/>
          <xsd:enumeration value="OSGS-OSG Services\UniStore\Developer and Seller Ecosystem\ICH"/>
          <xsd:enumeration value="OSGS-OSG Services\UniStore\Developer and Seller Ecosystem\RPE"/>
          <xsd:enumeration value="OSGS-OSG Services\UniStore\Media Services"/>
          <xsd:enumeration value="OSGS-OSG Services\UniStore\Media Services\MAF"/>
          <xsd:enumeration value="OSGS-OSG Services\UniStore\Media Services\MCI"/>
          <xsd:enumeration value="OSGS-OSG Services\UniStore\Media Services\MCS"/>
          <xsd:enumeration value="OSGS-OSG Services\UniStore\Media Services\Media OPS and Factory"/>
          <xsd:enumeration value="OSGS-OSG Services\UniStore\Media Services\MWS"/>
          <xsd:enumeration value="OSGS-OSG Services\UniStore\Membership"/>
          <xsd:enumeration value="OSGS-OSG Services\UniStore\Membership\EMS"/>
          <xsd:enumeration value="OSGS-OSG Services\UniStore\Membership\MCKP"/>
          <xsd:enumeration value="OSGS-OSG Services\UniStore\Membership\MEE-Member Experiences and Engagement"/>
          <xsd:enumeration value="OSGS-OSG Services\UniStore\Membership\MSEG"/>
          <xsd:enumeration value="OSGS-OSG Services\UniStore\Membership\MSEG\CE"/>
          <xsd:enumeration value="OSGS-OSG Services\UniStore\Membership\MSEG\CE\Community Platform"/>
          <xsd:enumeration value="OSGS-OSG Services\UniStore\Membership\MSEG\CE\Incident Management Experiences"/>
          <xsd:enumeration value="OSGS-OSG Services\UniStore\Membership\MSEG\CE\Realtime Support"/>
          <xsd:enumeration value="OSGS-OSG Services\UniStore\Membership\MSEG\CE\Self Help Content"/>
          <xsd:enumeration value="OSGS-OSG Services\UniStore\Membership\MSEG\CE\Support Portals"/>
          <xsd:enumeration value="OSGS-OSG Services\UniStore\Membership\MSEG\CMC"/>
          <xsd:enumeration value="OSGS-OSG Services\UniStore\Membership\MSEG\EAE"/>
          <xsd:enumeration value="OSGS-OSG Services\UniStore\Membership\MSEG\SKPI"/>
          <xsd:enumeration value="OSGS-OSG Services\UniStore\Membership\Rewards"/>
          <xsd:enumeration value="OSGS-OSG Services\UniStore\SETO"/>
          <xsd:enumeration value="OSGS-OSG Services\UniStore\SFC- Storefronts Client"/>
          <xsd:enumeration value="OSGS-OSG Services\UniStore\Store Core"/>
          <xsd:enumeration value="OSGS-OSG Services\UniStore\Store Core\BMS - Enterprise Store"/>
          <xsd:enumeration value="OSGS-OSG Services\UniStore\Store Core\BST - Billing"/>
          <xsd:enumeration value="OSGS-OSG Services\UniStore\Store Core\COST - Catalog Services"/>
          <xsd:enumeration value="OSGS-OSG Services\UniStore\Store Core\DSC - Digital Supply Chain"/>
          <xsd:enumeration value="OSGS-OSG Services\UniStore\Store Core\DSP - WU"/>
          <xsd:enumeration value="OSGS-OSG Services\UniStore\Store Core\M$"/>
          <xsd:enumeration value="OSGS-OSG Services\UniStore\Store Core\NiCad"/>
          <xsd:enumeration value="OSGS-OSG Services\UniStore\Store Core\Payments"/>
          <xsd:enumeration value="OSGS-OSG Services\UniStore\Store Core\Physical Goods"/>
          <xsd:enumeration value="OSGS-OSG Services\UniStore\Store Core\Recommendations"/>
          <xsd:enumeration value="OSGS-OSG Services\UniStore\Storefronts"/>
          <xsd:enumeration value="OSGS-OSG Services\UniStore\Storefronts\Web"/>
          <xsd:enumeration value="OSGS-OSG Services\UniStore\Storefronts\Tools"/>
          <xsd:enumeration value="OSGS-OSG Services\UniStore\Storefronts\Services Platform"/>
          <xsd:enumeration value="OSGS-OSG Services\UniStore\vNext"/>
          <xsd:enumeration value="XBOX"/>
          <xsd:enumeration value="XBOX\Avatar"/>
          <xsd:enumeration value="XBOX\GameStreaming and TV"/>
          <xsd:enumeration value="XBOX\Platform"/>
          <xsd:enumeration value="XBOX\Shell"/>
          <xsd:enumeration value="XBOX\TCUI"/>
          <xsd:enumeration value="XBOX\XboxApp"/>
          <xsd:enumeration value="XBOX\XboxTV-Xbox and TV"/>
          <xsd:enumeration value="XBOX\XboxTV-Xbox and TV\Cross Platform"/>
          <xsd:enumeration value="XBOX\XboxTV-Xbox and TV\Cross Platform\Android"/>
          <xsd:enumeration value="XBOX\XboxTV-Xbox and TV\Cross Platform\ATG"/>
          <xsd:enumeration value="XBOX\XboxTV-Xbox and TV\Cross Platform\Avatars"/>
          <xsd:enumeration value="XBOX\XboxTV-Xbox and TV\Cross Platform\Editorial"/>
          <xsd:enumeration value="XBOX\XboxTV-Xbox and TV\Cross Platform\iOS"/>
          <xsd:enumeration value="XBOX\XboxTV-Xbox and TV\Cross Platform\Messaging"/>
          <xsd:enumeration value="XBOX\XboxTV-Xbox and TV\Cross Platform\Teaching Tips"/>
          <xsd:enumeration value="XBOX\XboxTV-Xbox and TV\Cross Platform\VR"/>
          <xsd:enumeration value="XBOX\XboxTV-Xbox and TV\Design\Production"/>
          <xsd:enumeration value="XBOX\XboxTV-Xbox and TV\Design\Projects"/>
          <xsd:enumeration value="XBOX\XboxTV-Xbox and TV\External\Bing"/>
          <xsd:enumeration value="XBOX\XboxTV-Xbox and TV\Operations\CDN"/>
          <xsd:enumeration value="XBOX\XboxTV-Xbox and TV\Operations\Core Infrastructure"/>
          <xsd:enumeration value="XBOX\XboxTV-Xbox and TV\Operations\Data Center"/>
          <xsd:enumeration value="XBOX\XboxTV-Xbox and TV\Operations\DevOps"/>
          <xsd:enumeration value="XBOX\XboxTV-Xbox and TV\Operations\Edgile"/>
          <xsd:enumeration value="XBOX\XboxTV-Xbox and TV\Operations\Incidents and Problems"/>
          <xsd:enumeration value="XBOX\XboxTV-Xbox and TV\Operations\LSDData"/>
          <xsd:enumeration value="XBOX\XboxTV-Xbox and TV\Operations\LSDKM"/>
          <xsd:enumeration value="XBOX\XboxTV-Xbox and TV\Operations\Maintenance"/>
          <xsd:enumeration value="XBOX\XboxTV-Xbox and TV\Operations\Media Services"/>
          <xsd:enumeration value="XBOX\XboxTV-Xbox and TV\Operations\Monitoring"/>
          <xsd:enumeration value="XBOX\XboxTV-Xbox and TV\Operations\Network"/>
          <xsd:enumeration value="XBOX\XboxTV-Xbox and TV\Operations\NetworkTools"/>
          <xsd:enumeration value="XBOX\XboxTV-Xbox and TV\Operations\Security"/>
          <xsd:enumeration value="XBOX\XboxTV-Xbox and TV\Operations\Services"/>
          <xsd:enumeration value="XBOX\XboxTV-Xbox and TV\Operations\System Center Configuration Manager (SCCM)"/>
          <xsd:enumeration value="XBOX\XboxTV-Xbox and TV\Operations\XCSE"/>
          <xsd:enumeration value="XBOX\XboxTV-Xbox and TV\Operations\XOC"/>
          <xsd:enumeration value="XBOX\XboxTV-Xbox and TV\Operations\XOCOL"/>
          <xsd:enumeration value="XBOX\XboxTV-Xbox and TV\Operations\XPSBST"/>
          <xsd:enumeration value="XBOX\XboxTV-Xbox and TV\Operations\XSEMT"/>
          <xsd:enumeration value="XBOX\XboxTV-Xbox and TV\Operations\XSESD"/>
          <xsd:enumeration value="XBOX\XboxTV-Xbox and TV\Operations\XSO Data Platform"/>
          <xsd:enumeration value="XBOX\XboxTV-Xbox and TV\Operations\XSO Garage"/>
          <xsd:enumeration value="XBOX\XboxTV-Xbox and TV\Operations\XSO Storage Platform"/>
          <xsd:enumeration value="XBOX\XboxTV-Xbox and TV\Operations\XSOToolsSE"/>
          <xsd:enumeration value="XBOX\XboxTV-Xbox and TV\Operations\XSTUDSE"/>
          <xsd:enumeration value="XBOX\XboxTV-Xbox and TV\PreRelease\Durango"/>
          <xsd:enumeration value="XBOX\XboxTV-Xbox and TV\PreRelease\X360"/>
          <xsd:enumeration value="XBOX\XboxTV-Xbox and TV\Quality\Customer Experience Support"/>
          <xsd:enumeration value="XBOX\XboxTV-Xbox and TV\Quality\Entertainment"/>
          <xsd:enumeration value="XBOX\XboxTV-Xbox and TV\Quality\Experimentation"/>
          <xsd:enumeration value="XBOX\XboxTV-Xbox and TV\Quality\Fundamentals and Data"/>
          <xsd:enumeration value="XBOX\XboxTV-Xbox and TV\Quality\Monitoring and Alerting"/>
          <xsd:enumeration value="XBOX\XboxTV-Xbox and TV\Quality\Multiplayer"/>
          <xsd:enumeration value="XBOX\XboxTV-Xbox and TV\Quality\NPS"/>
          <xsd:enumeration value="XBOX\XboxTV-Xbox and TV\Quality\Service Capacity"/>
          <xsd:enumeration value="XBOX\XboxTV-Xbox and TV\Quality\Telemetry"/>
          <xsd:enumeration value="XBOX\XboxTV-Xbox and TV\Quality\Xbox Offer Management"/>
          <xsd:enumeration value="XBOX\XboxTV-Xbox and TV\Quality\XQ"/>
          <xsd:enumeration value="XBOX\XboxTV-Xbox and TV\SiDev\Blanca"/>
          <xsd:enumeration value="XBOX\XboxTV-Xbox and TV\Windows\Controller"/>
          <xsd:enumeration value="XBOX\XboxTV-Xbox and TV\Windows\Experiences"/>
          <xsd:enumeration value="XBOX\XboxTV-Xbox and TV\Windows\Platform"/>
          <xsd:enumeration value="XBOX\XboxTV-Xbox and TV\Windows\Windows Games"/>
          <xsd:enumeration value="XBOX\XboxTV-Xbox and TV\Xbox 360\Browser"/>
          <xsd:enumeration value="XBOX\XboxTV-Xbox and TV\Xbox 360\Japan Sub"/>
          <xsd:enumeration value="XBOX\XboxTV-Xbox and TV\Xbox 360\Localization"/>
          <xsd:enumeration value="XBOX\XboxTV-Xbox and TV\Xbox 360\Microsoft Apps"/>
          <xsd:enumeration value="XBOX\XboxTV-Xbox and TV\Xbox 360\NUI"/>
          <xsd:enumeration value="XBOX\XboxTV-Xbox and TV\Xbox 360\Platform"/>
          <xsd:enumeration value="XBOX\XboxTV-Xbox and TV\Xbox 360\Xbox Integration (XIT)"/>
          <xsd:enumeration value="XBOX\XboxTV-Xbox and TV\Xbox 360\Xbox Music and Video"/>
          <xsd:enumeration value="XBOX\XboxTV-Xbox and TV\Xbox Live\Acceleration"/>
          <xsd:enumeration value="XBOX\XboxTV-Xbox and TV\Xbox Live\Accounts"/>
          <xsd:enumeration value="XBOX\XboxTV-Xbox and TV\Xbox Live\Activity Feed"/>
          <xsd:enumeration value="XBOX\XboxTV-Xbox and TV\Xbox Live\Activity Hub"/>
          <xsd:enumeration value="XBOX\XboxTV-Xbox and TV\Xbox Live\Agora Service"/>
          <xsd:enumeration value="XBOX\XboxTV-Xbox and TV\Xbox Live\Arbitration Service"/>
          <xsd:enumeration value="XBOX\XboxTV-Xbox and TV\Xbox Live\Async Matchmaking"/>
          <xsd:enumeration value="XBOX\XboxTV-Xbox and TV\Xbox Live\Async Multiplayer"/>
          <xsd:enumeration value="XBOX\XboxTV-Xbox and TV\Xbox Live\Avatar Service"/>
          <xsd:enumeration value="XBOX\XboxTV-Xbox and TV\Xbox Live\Avatar Service LIVEn"/>
          <xsd:enumeration value="XBOX\XboxTV-Xbox and TV\Xbox Live\Ballotbox"/>
          <xsd:enumeration value="XBOX\XboxTV-Xbox and TV\Xbox Live\Cloud Security"/>
          <xsd:enumeration value="XBOX\XboxTV-Xbox and TV\Xbox Live\Clubs"/>
          <xsd:enumeration value="XBOX\XboxTV-Xbox and TV\Xbox Live\Connection Server"/>
          <xsd:enumeration value="XBOX\XboxTV-Xbox and TV\Xbox Live\Data Platform Configuration Service"/>
          <xsd:enumeration value="XBOX\XboxTV-Xbox and TV\Xbox Live\DeviceFD (Roaming Profile)"/>
          <xsd:enumeration value="XBOX\XboxTV-Xbox and TV\Xbox Live\Editorial Service"/>
          <xsd:enumeration value="XBOX\XboxTV-Xbox and TV\Xbox Live\Eraser"/>
          <xsd:enumeration value="XBOX\XboxTV-Xbox and TV\Xbox Live\FBShare Service"/>
          <xsd:enumeration value="XBOX\XboxTV-Xbox and TV\Xbox Live\Feed System"/>
          <xsd:enumeration value="XBOX\XboxTV-Xbox and TV\Xbox Live\Feedback"/>
          <xsd:enumeration value="XBOX\XboxTV-Xbox and TV\Xbox Live\Fitness"/>
          <xsd:enumeration value="XBOX\XboxTV-Xbox and TV\Xbox Live\Game Clip Service"/>
          <xsd:enumeration value="XBOX\XboxTV-Xbox and TV\Xbox Live\Game Media"/>
          <xsd:enumeration value="XBOX\XboxTV-Xbox and TV\Xbox Live\Gamerpics"/>
          <xsd:enumeration value="XBOX\XboxTV-Xbox and TV\Xbox Live\GameServiceLegacy"/>
          <xsd:enumeration value="XBOX\XboxTV-Xbox and TV\Xbox Live\GameWeb"/>
          <xsd:enumeration value="XBOX\XboxTV-Xbox and TV\Xbox Live\GDNP"/>
          <xsd:enumeration value="XBOX\XboxTV-Xbox and TV\Xbox Live\Goals Engine"/>
          <xsd:enumeration value="XBOX\XboxTV-Xbox and TV\Xbox Live\Grid Service"/>
          <xsd:enumeration value="XBOX\XboxTV-Xbox and TV\Xbox Live\HCP"/>
          <xsd:enumeration value="XBOX\XboxTV-Xbox and TV\Xbox Live\Hydrator"/>
          <xsd:enumeration value="XBOX\XboxTV-Xbox and TV\Xbox Live\Intermedia"/>
          <xsd:enumeration value="XBOX\XboxTV-Xbox and TV\Xbox Live\Leaderboards Service"/>
          <xsd:enumeration value="XBOX\XboxTV-Xbox and TV\Xbox Live\LeaderboardsV2 Service"/>
          <xsd:enumeration value="XBOX\XboxTV-Xbox and TV\Xbox Live\Legacy Messaging"/>
          <xsd:enumeration value="XBOX\XboxTV-Xbox and TV\Xbox Live\Legacy Presence"/>
          <xsd:enumeration value="XBOX\XboxTV-Xbox and TV\Xbox Live\Lists"/>
          <xsd:enumeration value="XBOX\XboxTV-Xbox and TV\Xbox Live\LiveConnect"/>
          <xsd:enumeration value="XBOX\XboxTV-Xbox and TV\Xbox Live\LiveMatch tool"/>
          <xsd:enumeration value="XBOX\XboxTV-Xbox and TV\Xbox Live\LIVEn Multiplayer"/>
          <xsd:enumeration value="XBOX\XboxTV-Xbox and TV\Xbox Live\LIVEn Notifications"/>
          <xsd:enumeration value="XBOX\XboxTV-Xbox and TV\Xbox Live\LiveStats Tool"/>
          <xsd:enumeration value="XBOX\XboxTV-Xbox and TV\Xbox Live\LiveTitle Tool"/>
          <xsd:enumeration value="XBOX\XboxTV-Xbox and TV\Xbox Live\Matchmaking"/>
          <xsd:enumeration value="XBOX\XboxTV-Xbox and TV\Xbox Live\Matchmaking v3"/>
          <xsd:enumeration value="XBOX\XboxTV-Xbox and TV\Xbox Live\MixMatch"/>
          <xsd:enumeration value="XBOX\XboxTV-Xbox and TV\Xbox Live\MixSettingsManagement"/>
          <xsd:enumeration value="XBOX\XboxTV-Xbox and TV\Xbox Live\MixStats (MIXSTATS.MIXLEADERBOARDMANAGEMENT)"/>
          <xsd:enumeration value="XBOX\XboxTV-Xbox and TV\Xbox Live\MixStorage"/>
          <xsd:enumeration value="XBOX\XboxTV-Xbox and TV\Xbox Live\MixSubscriptionFamily"/>
          <xsd:enumeration value="XBOX\XboxTV-Xbox and TV\Xbox Live\Multiplayer Session Directory"/>
          <xsd:enumeration value="XBOX\XboxTV-Xbox and TV\Xbox Live\Network Troubleshooter Service"/>
          <xsd:enumeration value="XBOX\XboxTV-Xbox and TV\Xbox Live\Notification Service"/>
          <xsd:enumeration value="XBOX\XboxTV-Xbox and TV\Xbox Live\NPDB"/>
          <xsd:enumeration value="XBOX\XboxTV-Xbox and TV\Xbox Live\NTP"/>
          <xsd:enumeration value="XBOX\XboxTV-Xbox and TV\Xbox Live\Omega Jobs"/>
          <xsd:enumeration value="XBOX\XboxTV-Xbox and TV\Xbox Live\Operations XBL"/>
          <xsd:enumeration value="XBOX\XboxTV-Xbox and TV\Xbox Live\People"/>
          <xsd:enumeration value="XBOX\XboxTV-Xbox and TV\Xbox Live\People Hub"/>
          <xsd:enumeration value="XBOX\XboxTV-Xbox and TV\Xbox Live\Presence"/>
          <xsd:enumeration value="XBOX\XboxTV-Xbox and TV\Xbox Live\PresenceREST"/>
          <xsd:enumeration value="XBOX\XboxTV-Xbox and TV\Xbox Live\Privacy Service"/>
          <xsd:enumeration value="XBOX\XboxTV-Xbox and TV\Xbox Live\Profile Service"/>
          <xsd:enumeration value="XBOX\XboxTV-Xbox and TV\Xbox Live\Progress Service"/>
          <xsd:enumeration value="XBOX\XboxTV-Xbox and TV\Xbox Live\Real-time activity"/>
          <xsd:enumeration value="XBOX\XboxTV-Xbox and TV\Xbox Live\Relevancy"/>
          <xsd:enumeration value="XBOX\XboxTV-Xbox and TV\Xbox Live\Reputation"/>
          <xsd:enumeration value="XBOX\XboxTV-Xbox and TV\Xbox Live\Rewards Service"/>
          <xsd:enumeration value="XBOX\XboxTV-Xbox and TV\Xbox Live\SAS"/>
          <xsd:enumeration value="XBOX\XboxTV-Xbox and TV\Xbox Live\Saved Games"/>
          <xsd:enumeration value="XBOX\XboxTV-Xbox and TV\Xbox Live\Service Excellence"/>
          <xsd:enumeration value="XBOX\XboxTV-Xbox and TV\Xbox Live\Showcase Service"/>
          <xsd:enumeration value="XBOX\XboxTV-Xbox and TV\Xbox Live\Skill"/>
          <xsd:enumeration value="XBOX\XboxTV-Xbox and TV\Xbox Live\SLS Notifications"/>
          <xsd:enumeration value="XBOX\XboxTV-Xbox and TV\Xbox Live\Social Comments"/>
          <xsd:enumeration value="XBOX\XboxTV-Xbox and TV\Xbox Live\Social Connect"/>
          <xsd:enumeration value="XBOX\XboxTV-Xbox and TV\Xbox Live\Social Messaging"/>
          <xsd:enumeration value="XBOX\XboxTV-Xbox and TV\Xbox Live\Social Recommendation"/>
          <xsd:enumeration value="XBOX\XboxTV-Xbox and TV\Xbox Live\Spectate"/>
          <xsd:enumeration value="XBOX\XboxTV-Xbox and TV\Xbox Live\Storage"/>
          <xsd:enumeration value="XBOX\XboxTV-Xbox and TV\Xbox Live\String Server"/>
          <xsd:enumeration value="XBOX\XboxTV-Xbox and TV\Xbox Live\STUtil Tool"/>
          <xsd:enumeration value="XBOX\XboxTV-Xbox and TV\Xbox Live\SUCU"/>
          <xsd:enumeration value="XBOX\XboxTV-Xbox and TV\Xbox Live\Test FrontDoor"/>
          <xsd:enumeration value="XBOX\XboxTV-Xbox and TV\Xbox Live\Third Party Tokens"/>
          <xsd:enumeration value="XBOX\XboxTV-Xbox and TV\Xbox Live\Thunderhead"/>
          <xsd:enumeration value="XBOX\XboxTV-Xbox and TV\Xbox Live\Title Groups"/>
          <xsd:enumeration value="XBOX\XboxTV-Xbox and TV\Xbox Live\TItle History"/>
          <xsd:enumeration value="XBOX\XboxTV-Xbox and TV\Xbox Live\Title Hub"/>
          <xsd:enumeration value="XBOX\XboxTV-Xbox and TV\Xbox Live\Title Storage"/>
          <xsd:enumeration value="XBOX\XboxTV-Xbox and TV\Xbox Live\Tool GsTool"/>
          <xsd:enumeration value="XBOX\XboxTV-Xbox and TV\Xbox Live\Tool LiveLSP"/>
          <xsd:enumeration value="XBOX\XboxTV-Xbox and TV\Xbox Live\Tool MachineBan"/>
          <xsd:enumeration value="XBOX\XboxTV-Xbox and TV\Xbox Live\Tool MachineHelper"/>
          <xsd:enumeration value="XBOX\XboxTV-Xbox and TV\Xbox Live\Tool PartnerMgr"/>
          <xsd:enumeration value="XBOX\XboxTV-Xbox and TV\Xbox Live\Tool RefurbFeedProcessor"/>
          <xsd:enumeration value="XBOX\XboxTV-Xbox and TV\Xbox Live\Tool SgScan"/>
          <xsd:enumeration value="XBOX\XboxTV-Xbox and TV\Xbox Live\Tool XboxLiveAccount"/>
          <xsd:enumeration value="XBOX\XboxTV-Xbox and TV\Xbox Live\Tournaments"/>
          <xsd:enumeration value="XBOX\XboxTV-Xbox and TV\Xbox Live\Trust Service"/>
          <xsd:enumeration value="XBOX\XboxTV-Xbox and TV\Xbox Live\TV and Media"/>
          <xsd:enumeration value="XBOX\XboxTV-Xbox and TV\Xbox Live\UDP Adapter"/>
          <xsd:enumeration value="XBOX\XboxTV-Xbox and TV\Xbox Live\UGC"/>
          <xsd:enumeration value="XBOX\XboxTV-Xbox and TV\Xbox Live\UODB Database"/>
          <xsd:enumeration value="XBOX\XboxTV-Xbox and TV\Xbox Live\User Posts"/>
          <xsd:enumeration value="XBOX\XboxTV-Xbox and TV\Xbox Live\User Titles"/>
          <xsd:enumeration value="XBOX\XboxTV-Xbox and TV\Xbox Live\UserInbox"/>
          <xsd:enumeration value="XBOX\XboxTV-Xbox and TV\Xbox Live\UserSearch"/>
          <xsd:enumeration value="XBOX\XboxTV-Xbox and TV\Xbox Live\UserStats"/>
          <xsd:enumeration value="XBOX\XboxTV-Xbox and TV\Xbox Live\VIP Service"/>
          <xsd:enumeration value="XBOX\XboxTV-Xbox and TV\Xbox Live\Win7 Multiplayer"/>
          <xsd:enumeration value="XBOX\XboxTV-Xbox and TV\Xbox Live\XACH"/>
          <xsd:enumeration value="XBOX\XboxTV-Xbox and TV\Xbox Live\XAMS"/>
          <xsd:enumeration value="XBOX\XboxTV-Xbox and TV\Xbox Live\XBLIM"/>
          <xsd:enumeration value="XBOX\XboxTV-Xbox and TV\Xbox Live\XBLTrending"/>
          <xsd:enumeration value="XBOX\XboxTV-Xbox and TV\Xbox Live\Xbox Live Marketplace and Subscriptions (XLMS)"/>
          <xsd:enumeration value="XBOX\XboxTV-Xbox and TV\Xbox Live\Xcache"/>
          <xsd:enumeration value="XBOX\XboxTV-Xbox and TV\Xbox Live\XCacheV2"/>
          <xsd:enumeration value="XBOX\XboxTV-Xbox and TV\Xbox Live\XCIMS"/>
          <xsd:enumeration value="XBOX\XboxTV-Xbox and TV\Xbox Live\XCon"/>
          <xsd:enumeration value="XBOX\XboxTV-Xbox and TV\Xbox Live\XCOW"/>
          <xsd:enumeration value="XBOX\XboxTV-Xbox and TV\Xbox Live\XCrypto"/>
          <xsd:enumeration value="XBOX\XboxTV-Xbox and TV\Xbox Live\XCVS"/>
          <xsd:enumeration value="XBOX\XboxTV-Xbox and TV\Xbox Live\XDES"/>
          <xsd:enumeration value="XBOX\XboxTV-Xbox and TV\Xbox Live\XDP"/>
          <xsd:enumeration value="XBOX\XboxTV-Xbox and TV\Xbox Live\XDS"/>
          <xsd:enumeration value="XBOX\XboxTV-Xbox and TV\Xbox Live\XDTS"/>
          <xsd:enumeration value="XBOX\XboxTV-Xbox and TV\Xbox Live\XENC"/>
          <xsd:enumeration value="XBOX\XboxTV-Xbox and TV\Xbox Live\XFUS"/>
          <xsd:enumeration value="XBOX\XboxTV-Xbox and TV\Xbox Live\XMETA"/>
          <xsd:enumeration value="XBOX\XboxTV-Xbox and TV\Xbox Live\XMOD"/>
          <xsd:enumeration value="XBOX\XboxTV-Xbox and TV\Xbox Live\XMS"/>
          <xsd:enumeration value="XBOX\XboxTV-Xbox and TV\Xbox Live\XORC"/>
          <xsd:enumeration value="XBOX\XboxTV-Xbox and TV\Xbox Live\XPRO"/>
          <xsd:enumeration value="XBOX\XboxTV-Xbox and TV\Xbox Live\XPUB"/>
          <xsd:enumeration value="XBOX\XboxTV-Xbox and TV\Xbox Live\XSAPI"/>
          <xsd:enumeration value="XBOX\XboxTV-Xbox and TV\Xbox Live\XTAS"/>
          <xsd:enumeration value="XBOX\XboxTV-Xbox and TV\Xbox Live\XtoU"/>
          <xsd:enumeration value="XBOX\XboxTV-Xbox and TV\Xbox Live\XUACS"/>
          <xsd:enumeration value="XBOX\XboxTV-Xbox and TV\Xbox Live\XULU Service"/>
          <xsd:enumeration value="XBOX\XboxTV-Xbox and TV\Xbox Live\XUS"/>
          <xsd:enumeration value="XBOX\XboxTV-Xbox and TV\Xbox Live\Xuser"/>
          <xsd:enumeration value="XBOX\XboxTV-Xbox and TV\Xbox Live\XUser2"/>
          <xsd:enumeration value="XBOX\XboxTV-Xbox and TV\Xbox Live\XVAS"/>
          <xsd:enumeration value="XBOX\XboxTV-Xbox and TV\Xbox Live\XWFL"/>
          <xsd:enumeration value="XBOX\XboxTV-Xbox and TV\Xbox Live\XYACS"/>
          <xsd:enumeration value="XBOX\XboxTV-Xbox and TV\XboxOne\3pp"/>
          <xsd:enumeration value="XBOX\XboxTV-Xbox and TV\XboxOne\Accessibility"/>
          <xsd:enumeration value="XBOX\XboxTV-Xbox and TV\XboxOne\BackCompat"/>
          <xsd:enumeration value="XBOX\XboxTV-Xbox and TV\XboxOne\CustomerZero"/>
          <xsd:enumeration value="XBOX\XboxTV-Xbox and TV\XboxOne\Developer Asks"/>
          <xsd:enumeration value="XBOX\XboxTV-Xbox and TV\XboxOne\Education"/>
          <xsd:enumeration value="XBOX\XboxTV-Xbox and TV\XboxOne\End Game"/>
          <xsd:enumeration value="XBOX\XboxTV-Xbox and TV\XboxOne\Engineering Fundamentals"/>
          <xsd:enumeration value="XBOX\XboxTV-Xbox and TV\XboxOne\Hemi"/>
          <xsd:enumeration value="XBOX\XboxTV-Xbox and TV\XboxOne\HW"/>
          <xsd:enumeration value="XBOX\XboxTV-Xbox and TV\XboxOne\Japan Sub"/>
          <xsd:enumeration value="XBOX\XboxTV-Xbox and TV\XboxOne\Microsoft Apps"/>
          <xsd:enumeration value="XBOX\XboxTV-Xbox and TV\XboxOne\NUI"/>
          <xsd:enumeration value="XBOX\XboxTV-Xbox and TV\XboxOne\OneGuide"/>
          <xsd:enumeration value="XBOX\XboxTV-Xbox and TV\XboxOne\Platform"/>
          <xsd:enumeration value="XBOX\XboxTV-Xbox and TV\XboxOne\PreRelease"/>
          <xsd:enumeration value="XBOX\XboxTV-Xbox and TV\XboxOne\RnR"/>
          <xsd:enumeration value="XBOX\XboxTV-Xbox and TV\XboxOne\Security"/>
          <xsd:enumeration value="XBOX\XboxTV-Xbox and TV\XboxOne\Shell"/>
          <xsd:enumeration value="XBOX\XboxTV-Xbox and TV\XboxOne\TDK"/>
          <xsd:enumeration value="XBOX\XboxTV-Xbox and TV\XboxOne\UAC"/>
          <xsd:enumeration value="XBOX\XboxTV-Xbox and TV\XboxOne\Unknown"/>
          <xsd:enumeration value="XBOX\XboxTV-Xbox and TV\XboxOne\UWADevFeedback"/>
          <xsd:enumeration value="XBOX\XboxTV-Xbox and TV\XboxOne\Vesper"/>
          <xsd:enumeration value="XBOX\XboxTV-Xbox and TV\XboxOne\xOneCrash"/>
          <xsd:enumeration value="XBOX\XboxTV-Xbox and TV\XPS"/>
          <xsd:enumeration value="XBOX\XboxTV-Xbox and TV\XPS\BI"/>
          <xsd:enumeration value="XBOX\XboxTV-Xbox and TV\XPS\Certification"/>
          <xsd:enumeration value="XBOX\XboxTV-Xbox and TV\XPS\Operations"/>
          <xsd:enumeration value="XBOX\XboxTV-Xbox and TV\XPS\Products and Services"/>
          <xsd:enumeration value="Undefined"/>
        </xsd:restriction>
      </xsd:simpleType>
    </xsd:element>
    <xsd:element name="Doc_x0020_Type" ma:index="14" ma:displayName="Doc Type" ma:default="Other" ma:format="Dropdown" ma:internalName="Doc_x0020_Type">
      <xsd:simpleType>
        <xsd:restriction base="dms:Choice">
          <xsd:enumeration value="Other"/>
          <xsd:enumeration value="One-Pager/Pitch Deck"/>
          <xsd:enumeration value="Scenario Assessment Plan"/>
          <xsd:enumeration value="Functional Spec"/>
          <xsd:enumeration value="Combined Spec - Cross Discipline"/>
          <xsd:enumeration value="Dev Design Spec"/>
          <xsd:enumeration value="API Spec"/>
          <xsd:enumeration value="Threat Model"/>
          <xsd:enumeration value="Architecture"/>
        </xsd:restriction>
      </xsd:simpleType>
    </xsd:element>
    <xsd:element name="Keyword" ma:index="15" nillable="true" ma:displayName="Keyword" ma:internalName="Keyword">
      <xsd:simpleType>
        <xsd:restriction base="dms:Note">
          <xsd:maxLength value="255"/>
        </xsd:restriction>
      </xsd:simpleType>
    </xsd:element>
    <xsd:element name="Product" ma:index="16" nillable="true" ma:displayName="Product" ma:default="Windows" ma:format="Dropdown" ma:internalName="Product">
      <xsd:simpleType>
        <xsd:restriction base="dms:Choice">
          <xsd:enumeration value="Windows"/>
          <xsd:enumeration value="Redstone"/>
        </xsd:restriction>
      </xsd:simpleType>
    </xsd:element>
    <xsd:element name="Product_x0020_Family" ma:index="17" nillable="true" ma:displayName="Product Family" ma:default="Windows" ma:format="Dropdown" ma:internalName="Product_x0020_Family">
      <xsd:simpleType>
        <xsd:restriction base="dms:Choice">
          <xsd:enumeration value="Windows"/>
        </xsd:restriction>
      </xsd:simpleType>
    </xsd:element>
    <xsd:element name="Release" ma:index="18" nillable="true" ma:displayName="Release" ma:default="Vibranium" ma:format="Dropdown" ma:internalName="Release">
      <xsd:simpleType>
        <xsd:restriction base="dms:Choice">
          <xsd:enumeration value="Vibranium"/>
          <xsd:enumeration value="20H1"/>
          <xsd:enumeration value="19H2"/>
          <xsd:enumeration value="19H1"/>
          <xsd:enumeration value="RS5"/>
          <xsd:enumeration value="RS4"/>
          <xsd:enumeration value="RS3"/>
          <xsd:enumeration value="RS2"/>
          <xsd:enumeration value="RS1"/>
        </xsd:restriction>
      </xsd:simpleType>
    </xsd:element>
    <xsd:element name="VSO_x0020_ID" ma:index="19" nillable="true" ma:displayName="VSO ID" ma:internalName="VS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A93F-F948-4E75-BF17-3940EF7C3786}">
  <ds:schemaRefs>
    <ds:schemaRef ds:uri="http://schemas.microsoft.com/office/2006/metadata/properties"/>
    <ds:schemaRef ds:uri="http://schemas.microsoft.com/office/infopath/2007/PartnerControls"/>
    <ds:schemaRef ds:uri="a59ad09b-ca20-443a-8ef1-d677252d424e"/>
    <ds:schemaRef ds:uri="4f782983-1679-4f8f-93ec-069337b0fc1f"/>
  </ds:schemaRefs>
</ds:datastoreItem>
</file>

<file path=customXml/itemProps2.xml><?xml version="1.0" encoding="utf-8"?>
<ds:datastoreItem xmlns:ds="http://schemas.openxmlformats.org/officeDocument/2006/customXml" ds:itemID="{B609244F-760C-4CE5-AB40-704F2A4B92AC}">
  <ds:schemaRefs>
    <ds:schemaRef ds:uri="http://schemas.microsoft.com/sharepoint/v3/contenttype/forms"/>
  </ds:schemaRefs>
</ds:datastoreItem>
</file>

<file path=customXml/itemProps3.xml><?xml version="1.0" encoding="utf-8"?>
<ds:datastoreItem xmlns:ds="http://schemas.openxmlformats.org/officeDocument/2006/customXml" ds:itemID="{C9B398E8-0E81-482E-BE5C-3D41B375A9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9ad09b-ca20-443a-8ef1-d677252d424e"/>
    <ds:schemaRef ds:uri="4f782983-1679-4f8f-93ec-069337b0f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3A2517-26D9-4F6A-83CE-C3D2FA11A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Simplified Functional Spec.dotx</Template>
  <TotalTime>43</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Pouneh Aghababazadeh</dc:creator>
  <cp:keywords/>
  <dc:description/>
  <cp:lastModifiedBy>Pouneh Aghababazadeh</cp:lastModifiedBy>
  <cp:revision>13</cp:revision>
  <dcterms:created xsi:type="dcterms:W3CDTF">2019-07-16T05:47:00Z</dcterms:created>
  <dcterms:modified xsi:type="dcterms:W3CDTF">2019-07-16T07:12:00Z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0x010100A0D52A76357D3841928460B0B3942A45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ankins@microsoft.com</vt:lpwstr>
  </property>
  <property fmtid="{D5CDD505-2E9C-101B-9397-08002B2CF9AE}" pid="6" name="MSIP_Label_f42aa342-8706-4288-bd11-ebb85995028c_SetDate">
    <vt:lpwstr>2019-03-20T21:39:46.5847346Z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d4be9d26-53bd-4b30-a73f-c84f291271e5</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AuthorIds_UIVersion_3584">
    <vt:lpwstr>315</vt:lpwstr>
  </property>
</Properties>
</file>